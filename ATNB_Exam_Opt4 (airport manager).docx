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771EAB" w:rsidP="00365484">
      <w:pPr>
        <w:jc w:val="center"/>
      </w:pPr>
      <w:r>
        <w:rPr>
          <w:rFonts w:cs="Arial"/>
          <w:noProof/>
          <w:lang w:val="en-US"/>
        </w:rPr>
        <w:drawing>
          <wp:inline distT="0" distB="0" distL="0" distR="0">
            <wp:extent cx="2390775" cy="704850"/>
            <wp:effectExtent l="1905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r w:rsidR="00365484">
        <w:rPr>
          <w:rFonts w:cs="Arial"/>
          <w:snapToGrid w:val="0"/>
          <w:lang w:val="en-US"/>
        </w:rPr>
        <w:br w:type="textWrapping" w:clear="all"/>
      </w:r>
    </w:p>
    <w:p w:rsidR="005E64CE" w:rsidRDefault="005E64CE" w:rsidP="005E64CE"/>
    <w:p w:rsidR="005E64CE" w:rsidRDefault="005E64CE" w:rsidP="005E64CE">
      <w:pPr>
        <w:spacing w:before="240"/>
        <w:jc w:val="center"/>
        <w:rPr>
          <w:rFonts w:ascii="Swis721 BlkEx BT" w:hAnsi="Swis721 BlkEx BT"/>
          <w:iCs/>
          <w:color w:val="800000"/>
          <w:sz w:val="28"/>
        </w:rPr>
      </w:pPr>
    </w:p>
    <w:p w:rsidR="005E64CE" w:rsidRPr="00E60784" w:rsidRDefault="00E60784" w:rsidP="005E64CE">
      <w:pPr>
        <w:autoSpaceDE w:val="0"/>
        <w:autoSpaceDN w:val="0"/>
        <w:spacing w:before="240"/>
        <w:jc w:val="center"/>
        <w:rPr>
          <w:rFonts w:cs="Arial"/>
          <w:b/>
          <w:i/>
          <w:color w:val="AC0000"/>
          <w:spacing w:val="30"/>
          <w:kern w:val="28"/>
          <w:sz w:val="36"/>
          <w:szCs w:val="24"/>
          <w:lang w:val="en-US"/>
        </w:rPr>
      </w:pPr>
      <w:r>
        <w:rPr>
          <w:rFonts w:cs="Arial"/>
          <w:b/>
          <w:i/>
          <w:color w:val="AC0000"/>
          <w:spacing w:val="30"/>
          <w:kern w:val="28"/>
          <w:sz w:val="36"/>
          <w:szCs w:val="24"/>
          <w:lang w:val="en-US"/>
        </w:rPr>
        <w:t xml:space="preserve">FSOFT </w:t>
      </w:r>
      <w:r w:rsidR="00500A9C">
        <w:rPr>
          <w:rFonts w:cs="Arial"/>
          <w:b/>
          <w:i/>
          <w:color w:val="AC0000"/>
          <w:spacing w:val="30"/>
          <w:kern w:val="28"/>
          <w:sz w:val="36"/>
          <w:szCs w:val="24"/>
          <w:lang w:val="en-US"/>
        </w:rPr>
        <w:t xml:space="preserve">C# ASP.Net </w:t>
      </w:r>
      <w:r>
        <w:rPr>
          <w:rFonts w:cs="Arial"/>
          <w:b/>
          <w:i/>
          <w:color w:val="AC0000"/>
          <w:spacing w:val="30"/>
          <w:kern w:val="28"/>
          <w:sz w:val="36"/>
          <w:szCs w:val="24"/>
          <w:lang w:val="en-US"/>
        </w:rPr>
        <w:t>Technical Test</w:t>
      </w:r>
    </w:p>
    <w:p w:rsidR="005E64CE" w:rsidRDefault="005E64CE" w:rsidP="005E64CE"/>
    <w:p w:rsidR="005E64CE" w:rsidRDefault="005E64CE" w:rsidP="005E64CE"/>
    <w:tbl>
      <w:tblPr>
        <w:tblW w:w="0" w:type="auto"/>
        <w:jc w:val="center"/>
        <w:tblLayout w:type="fixed"/>
        <w:tblLook w:val="0000" w:firstRow="0" w:lastRow="0" w:firstColumn="0" w:lastColumn="0" w:noHBand="0" w:noVBand="0"/>
      </w:tblPr>
      <w:tblGrid>
        <w:gridCol w:w="1864"/>
        <w:gridCol w:w="4579"/>
      </w:tblGrid>
      <w:tr w:rsidR="005E64CE" w:rsidTr="00911129">
        <w:trPr>
          <w:jc w:val="center"/>
        </w:trPr>
        <w:tc>
          <w:tcPr>
            <w:tcW w:w="1864" w:type="dxa"/>
            <w:tcBorders>
              <w:top w:val="nil"/>
              <w:left w:val="nil"/>
              <w:bottom w:val="single" w:sz="8" w:space="0" w:color="auto"/>
              <w:right w:val="single" w:sz="8" w:space="0" w:color="auto"/>
            </w:tcBorders>
            <w:shd w:val="clear" w:color="auto" w:fill="D9D9D9"/>
          </w:tcPr>
          <w:p w:rsidR="005E64CE" w:rsidRDefault="005E64CE" w:rsidP="00911129">
            <w:pPr>
              <w:pStyle w:val="HeadingLv1"/>
            </w:pPr>
            <w:r>
              <w:t>Program Code</w:t>
            </w:r>
          </w:p>
        </w:tc>
        <w:tc>
          <w:tcPr>
            <w:tcW w:w="4579" w:type="dxa"/>
            <w:tcBorders>
              <w:top w:val="nil"/>
              <w:left w:val="single" w:sz="8" w:space="0" w:color="auto"/>
              <w:bottom w:val="single" w:sz="8" w:space="0" w:color="auto"/>
              <w:right w:val="nil"/>
            </w:tcBorders>
            <w:shd w:val="clear" w:color="auto" w:fill="D9D9D9"/>
          </w:tcPr>
          <w:p w:rsidR="005E64CE" w:rsidRDefault="005E64CE" w:rsidP="00911129">
            <w:pPr>
              <w:pStyle w:val="HeadingLv2"/>
            </w:pPr>
          </w:p>
        </w:tc>
      </w:tr>
      <w:tr w:rsidR="005E64CE" w:rsidTr="00911129">
        <w:trPr>
          <w:jc w:val="center"/>
        </w:trPr>
        <w:tc>
          <w:tcPr>
            <w:tcW w:w="1864" w:type="dxa"/>
            <w:tcBorders>
              <w:top w:val="single" w:sz="8" w:space="0" w:color="auto"/>
              <w:left w:val="nil"/>
              <w:bottom w:val="single" w:sz="8" w:space="0" w:color="auto"/>
              <w:right w:val="single" w:sz="8" w:space="0" w:color="auto"/>
            </w:tcBorders>
            <w:shd w:val="clear" w:color="auto" w:fill="D9D9D9"/>
          </w:tcPr>
          <w:p w:rsidR="005E64CE" w:rsidRDefault="005E64CE" w:rsidP="00911129">
            <w:pPr>
              <w:pStyle w:val="HeadingLv1"/>
            </w:pPr>
            <w:r>
              <w:t>Issue/Revision</w:t>
            </w:r>
          </w:p>
        </w:tc>
        <w:tc>
          <w:tcPr>
            <w:tcW w:w="4579" w:type="dxa"/>
            <w:tcBorders>
              <w:top w:val="single" w:sz="8" w:space="0" w:color="auto"/>
              <w:left w:val="single" w:sz="8" w:space="0" w:color="auto"/>
              <w:bottom w:val="single" w:sz="8" w:space="0" w:color="auto"/>
              <w:right w:val="nil"/>
            </w:tcBorders>
            <w:shd w:val="clear" w:color="auto" w:fill="D9D9D9"/>
          </w:tcPr>
          <w:p w:rsidR="005E64CE" w:rsidRPr="000011F0" w:rsidRDefault="005E64CE" w:rsidP="00911129">
            <w:pPr>
              <w:pStyle w:val="HeadingLv2"/>
            </w:pPr>
            <w:r w:rsidRPr="000011F0">
              <w:t>x/y</w:t>
            </w:r>
          </w:p>
        </w:tc>
      </w:tr>
      <w:tr w:rsidR="005E64CE" w:rsidTr="00911129">
        <w:trPr>
          <w:jc w:val="center"/>
        </w:trPr>
        <w:tc>
          <w:tcPr>
            <w:tcW w:w="1864" w:type="dxa"/>
            <w:tcBorders>
              <w:top w:val="single" w:sz="8" w:space="0" w:color="auto"/>
              <w:left w:val="nil"/>
              <w:bottom w:val="nil"/>
              <w:right w:val="single" w:sz="8" w:space="0" w:color="auto"/>
            </w:tcBorders>
            <w:shd w:val="clear" w:color="auto" w:fill="D9D9D9"/>
          </w:tcPr>
          <w:p w:rsidR="005E64CE" w:rsidRDefault="005E64CE" w:rsidP="00911129">
            <w:pPr>
              <w:pStyle w:val="HeadingLv1"/>
            </w:pPr>
            <w:r>
              <w:t>Effective date</w:t>
            </w:r>
          </w:p>
        </w:tc>
        <w:tc>
          <w:tcPr>
            <w:tcW w:w="4579" w:type="dxa"/>
            <w:tcBorders>
              <w:top w:val="single" w:sz="8" w:space="0" w:color="auto"/>
              <w:left w:val="single" w:sz="8" w:space="0" w:color="auto"/>
              <w:bottom w:val="nil"/>
              <w:right w:val="nil"/>
            </w:tcBorders>
            <w:shd w:val="clear" w:color="auto" w:fill="D9D9D9"/>
          </w:tcPr>
          <w:p w:rsidR="005E64CE" w:rsidRPr="000011F0" w:rsidRDefault="005E64CE" w:rsidP="003D3C2C">
            <w:pPr>
              <w:pStyle w:val="HeadingLv2"/>
            </w:pP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Default="005E64CE" w:rsidP="005E64CE">
      <w:pPr>
        <w:jc w:val="center"/>
        <w:rPr>
          <w:bCs/>
        </w:rPr>
      </w:pPr>
    </w:p>
    <w:p w:rsidR="005E64CE" w:rsidRPr="007C09C5" w:rsidRDefault="005E64CE" w:rsidP="005E64CE">
      <w:pPr>
        <w:jc w:val="center"/>
        <w:rPr>
          <w:bCs/>
          <w:lang w:val="en-US"/>
        </w:rPr>
      </w:pPr>
      <w:r>
        <w:rPr>
          <w:bCs/>
        </w:rPr>
        <w:t>Hanoi</w:t>
      </w:r>
      <w:r w:rsidR="007C09C5">
        <w:rPr>
          <w:bCs/>
        </w:rPr>
        <w:t>,</w:t>
      </w:r>
      <w:r w:rsidR="007C09C5">
        <w:rPr>
          <w:bCs/>
          <w:lang w:val="en-US"/>
        </w:rPr>
        <w:t xml:space="preserve"> </w:t>
      </w:r>
      <w:r w:rsidR="00AF6709">
        <w:rPr>
          <w:bCs/>
          <w:lang w:val="en-US"/>
        </w:rPr>
        <w:t>13 May 2013</w:t>
      </w:r>
    </w:p>
    <w:p w:rsidR="005E64CE" w:rsidRDefault="005E64CE" w:rsidP="005E64CE">
      <w:pPr>
        <w:jc w:val="center"/>
        <w:rPr>
          <w:bCs/>
        </w:rPr>
      </w:pPr>
    </w:p>
    <w:p w:rsidR="005E64CE" w:rsidRPr="007068F0" w:rsidRDefault="005E64CE" w:rsidP="005E64CE">
      <w:pPr>
        <w:pageBreakBefore/>
        <w:rPr>
          <w:rFonts w:cs="Arial"/>
          <w:b/>
          <w:bCs/>
          <w:color w:val="800000"/>
        </w:rPr>
      </w:pPr>
      <w:r w:rsidRPr="007068F0">
        <w:rPr>
          <w:rFonts w:cs="Arial"/>
          <w:b/>
          <w:bCs/>
          <w:color w:val="800000"/>
        </w:rPr>
        <w:lastRenderedPageBreak/>
        <w:t>RECORD OF CHANGES</w:t>
      </w:r>
    </w:p>
    <w:p w:rsidR="005E64CE" w:rsidRPr="007068F0" w:rsidRDefault="005E64CE" w:rsidP="005E64CE">
      <w:pPr>
        <w:pStyle w:val="Footer"/>
        <w:tabs>
          <w:tab w:val="clear" w:pos="4320"/>
          <w:tab w:val="clear" w:pos="8640"/>
        </w:tabs>
        <w:rPr>
          <w:rFonts w:ascii="Arial" w:hAnsi="Arial" w:cs="Arial"/>
        </w:rPr>
      </w:pPr>
      <w:r w:rsidRPr="007068F0">
        <w:rPr>
          <w:rFonts w:ascii="Arial" w:hAnsi="Arial" w:cs="Arial"/>
        </w:rPr>
        <w:t>*A - Added M - Modified D - Deleted</w:t>
      </w:r>
    </w:p>
    <w:p w:rsidR="005E64CE" w:rsidRPr="007068F0" w:rsidRDefault="005E64CE" w:rsidP="005E64CE">
      <w:pPr>
        <w:jc w:val="center"/>
        <w:rPr>
          <w:rFonts w:cs="Arial"/>
          <w:bCs/>
        </w:rPr>
      </w:pPr>
    </w:p>
    <w:tbl>
      <w:tblPr>
        <w:tblW w:w="8505"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60"/>
        <w:gridCol w:w="2610"/>
        <w:gridCol w:w="605"/>
        <w:gridCol w:w="3038"/>
        <w:gridCol w:w="992"/>
      </w:tblGrid>
      <w:tr w:rsidR="005E64CE" w:rsidRPr="007068F0" w:rsidTr="00911129">
        <w:tc>
          <w:tcPr>
            <w:tcW w:w="1260" w:type="dxa"/>
            <w:shd w:val="clear" w:color="auto" w:fill="FFE8E1"/>
          </w:tcPr>
          <w:p w:rsidR="005E64CE" w:rsidRDefault="005E64CE" w:rsidP="00911129">
            <w:pPr>
              <w:pStyle w:val="HeadingLv1"/>
              <w:jc w:val="center"/>
              <w:rPr>
                <w:rFonts w:ascii="Arial" w:hAnsi="Arial" w:cs="Arial"/>
                <w:color w:val="800000"/>
              </w:rPr>
            </w:pPr>
            <w:r w:rsidRPr="007068F0">
              <w:rPr>
                <w:rFonts w:ascii="Arial" w:hAnsi="Arial" w:cs="Arial"/>
                <w:color w:val="800000"/>
              </w:rPr>
              <w:t>Date</w:t>
            </w:r>
          </w:p>
          <w:p w:rsidR="003D3C2C" w:rsidRPr="007068F0" w:rsidRDefault="003D3C2C" w:rsidP="00911129">
            <w:pPr>
              <w:pStyle w:val="HeadingLv1"/>
              <w:jc w:val="center"/>
              <w:rPr>
                <w:rFonts w:ascii="Arial" w:hAnsi="Arial" w:cs="Arial"/>
                <w:color w:val="800000"/>
              </w:rPr>
            </w:pPr>
          </w:p>
        </w:tc>
        <w:tc>
          <w:tcPr>
            <w:tcW w:w="2610"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Changes</w:t>
            </w:r>
          </w:p>
        </w:tc>
        <w:tc>
          <w:tcPr>
            <w:tcW w:w="605"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A*</w:t>
            </w:r>
            <w:r w:rsidRPr="007068F0">
              <w:rPr>
                <w:rFonts w:ascii="Arial" w:hAnsi="Arial" w:cs="Arial"/>
                <w:color w:val="800000"/>
              </w:rPr>
              <w:br/>
              <w:t>M, D</w:t>
            </w:r>
          </w:p>
        </w:tc>
        <w:tc>
          <w:tcPr>
            <w:tcW w:w="3038"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Contents</w:t>
            </w:r>
          </w:p>
        </w:tc>
        <w:tc>
          <w:tcPr>
            <w:tcW w:w="992" w:type="dxa"/>
            <w:shd w:val="clear" w:color="auto" w:fill="FFE8E1"/>
          </w:tcPr>
          <w:p w:rsidR="005E64CE" w:rsidRPr="007068F0" w:rsidRDefault="005E64CE" w:rsidP="00911129">
            <w:pPr>
              <w:pStyle w:val="HeadingLv1"/>
              <w:jc w:val="center"/>
              <w:rPr>
                <w:rFonts w:ascii="Arial" w:hAnsi="Arial" w:cs="Arial"/>
                <w:color w:val="800000"/>
              </w:rPr>
            </w:pPr>
            <w:r w:rsidRPr="007068F0">
              <w:rPr>
                <w:rFonts w:ascii="Arial" w:hAnsi="Arial" w:cs="Arial"/>
                <w:color w:val="800000"/>
              </w:rPr>
              <w:t>Version</w:t>
            </w:r>
          </w:p>
        </w:tc>
      </w:tr>
      <w:tr w:rsidR="005E64CE" w:rsidRPr="007068F0" w:rsidTr="00911129">
        <w:tc>
          <w:tcPr>
            <w:tcW w:w="1260" w:type="dxa"/>
          </w:tcPr>
          <w:p w:rsidR="005E64CE" w:rsidRPr="007068F0" w:rsidRDefault="001A1A62" w:rsidP="00E60784">
            <w:pPr>
              <w:pStyle w:val="Bang"/>
              <w:rPr>
                <w:rFonts w:ascii="Arial" w:hAnsi="Arial" w:cs="Arial"/>
              </w:rPr>
            </w:pPr>
            <w:r>
              <w:rPr>
                <w:rFonts w:ascii="Arial" w:hAnsi="Arial" w:cs="Arial"/>
              </w:rPr>
              <w:t>13/05/2013</w:t>
            </w:r>
          </w:p>
        </w:tc>
        <w:tc>
          <w:tcPr>
            <w:tcW w:w="2610" w:type="dxa"/>
          </w:tcPr>
          <w:p w:rsidR="005E64CE" w:rsidRPr="007068F0" w:rsidRDefault="007C09C5" w:rsidP="00911129">
            <w:pPr>
              <w:pStyle w:val="Bang"/>
              <w:rPr>
                <w:rFonts w:ascii="Arial" w:hAnsi="Arial" w:cs="Arial"/>
              </w:rPr>
            </w:pPr>
            <w:r>
              <w:rPr>
                <w:rFonts w:ascii="Arial" w:hAnsi="Arial" w:cs="Arial"/>
              </w:rPr>
              <w:t>Added</w:t>
            </w:r>
          </w:p>
        </w:tc>
        <w:tc>
          <w:tcPr>
            <w:tcW w:w="605" w:type="dxa"/>
          </w:tcPr>
          <w:p w:rsidR="005E64CE" w:rsidRPr="007068F0" w:rsidRDefault="007C09C5" w:rsidP="00911129">
            <w:pPr>
              <w:pStyle w:val="Bang"/>
              <w:rPr>
                <w:rFonts w:ascii="Arial" w:hAnsi="Arial" w:cs="Arial"/>
              </w:rPr>
            </w:pPr>
            <w:r>
              <w:rPr>
                <w:rFonts w:ascii="Arial" w:hAnsi="Arial" w:cs="Arial"/>
              </w:rPr>
              <w:t>A</w:t>
            </w: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7C09C5" w:rsidP="009942FA">
            <w:pPr>
              <w:pStyle w:val="Bang"/>
              <w:jc w:val="center"/>
              <w:rPr>
                <w:rFonts w:ascii="Arial" w:hAnsi="Arial" w:cs="Arial"/>
              </w:rPr>
            </w:pPr>
            <w:r>
              <w:rPr>
                <w:rFonts w:ascii="Arial" w:hAnsi="Arial" w:cs="Arial"/>
              </w:rPr>
              <w:t>0.</w:t>
            </w:r>
            <w:r w:rsidR="009942FA">
              <w:rPr>
                <w:rFonts w:ascii="Arial" w:hAnsi="Arial" w:cs="Arial"/>
              </w:rPr>
              <w:t>1</w:t>
            </w: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r w:rsidR="005E64CE" w:rsidRPr="007068F0" w:rsidTr="00911129">
        <w:tc>
          <w:tcPr>
            <w:tcW w:w="1260" w:type="dxa"/>
          </w:tcPr>
          <w:p w:rsidR="005E64CE" w:rsidRPr="007068F0" w:rsidRDefault="005E64CE" w:rsidP="00911129">
            <w:pPr>
              <w:pStyle w:val="Bang"/>
              <w:rPr>
                <w:rFonts w:ascii="Arial" w:hAnsi="Arial" w:cs="Arial"/>
              </w:rPr>
            </w:pPr>
          </w:p>
        </w:tc>
        <w:tc>
          <w:tcPr>
            <w:tcW w:w="2610" w:type="dxa"/>
          </w:tcPr>
          <w:p w:rsidR="005E64CE" w:rsidRPr="007068F0" w:rsidRDefault="005E64CE" w:rsidP="00911129">
            <w:pPr>
              <w:pStyle w:val="Bang"/>
              <w:rPr>
                <w:rFonts w:ascii="Arial" w:hAnsi="Arial" w:cs="Arial"/>
              </w:rPr>
            </w:pPr>
          </w:p>
        </w:tc>
        <w:tc>
          <w:tcPr>
            <w:tcW w:w="605" w:type="dxa"/>
          </w:tcPr>
          <w:p w:rsidR="005E64CE" w:rsidRPr="007068F0" w:rsidRDefault="005E64CE" w:rsidP="00911129">
            <w:pPr>
              <w:pStyle w:val="Bang"/>
              <w:rPr>
                <w:rFonts w:ascii="Arial" w:hAnsi="Arial" w:cs="Arial"/>
              </w:rPr>
            </w:pPr>
          </w:p>
        </w:tc>
        <w:tc>
          <w:tcPr>
            <w:tcW w:w="3038" w:type="dxa"/>
          </w:tcPr>
          <w:p w:rsidR="005E64CE" w:rsidRPr="007068F0" w:rsidRDefault="005E64CE" w:rsidP="00911129">
            <w:pPr>
              <w:pStyle w:val="Bang"/>
              <w:rPr>
                <w:rFonts w:ascii="Arial" w:hAnsi="Arial" w:cs="Arial"/>
              </w:rPr>
            </w:pPr>
          </w:p>
        </w:tc>
        <w:tc>
          <w:tcPr>
            <w:tcW w:w="992" w:type="dxa"/>
          </w:tcPr>
          <w:p w:rsidR="005E64CE" w:rsidRPr="007068F0" w:rsidRDefault="005E64CE" w:rsidP="00911129">
            <w:pPr>
              <w:pStyle w:val="Bang"/>
              <w:rPr>
                <w:rFonts w:ascii="Arial" w:hAnsi="Arial" w:cs="Arial"/>
              </w:rPr>
            </w:pPr>
          </w:p>
        </w:tc>
      </w:tr>
    </w:tbl>
    <w:p w:rsidR="005E64CE" w:rsidRPr="007068F0" w:rsidRDefault="005E64CE" w:rsidP="005E64CE">
      <w:pPr>
        <w:rPr>
          <w:rFonts w:cs="Arial"/>
          <w:bCs/>
        </w:rPr>
      </w:pPr>
    </w:p>
    <w:p w:rsidR="005E64CE" w:rsidRDefault="005E64CE" w:rsidP="005E64CE">
      <w:r>
        <w:br w:type="page"/>
      </w:r>
    </w:p>
    <w:p w:rsidR="002F3B39" w:rsidRDefault="002F3B39"/>
    <w:p w:rsidR="00E541BE" w:rsidRPr="0019456B" w:rsidRDefault="00F5261D" w:rsidP="00151B68">
      <w:pPr>
        <w:pStyle w:val="Heading1"/>
      </w:pPr>
      <w:bookmarkStart w:id="0" w:name="_Toc289851774"/>
      <w:r w:rsidRPr="00220088">
        <w:rPr>
          <w:lang w:val="vi-VN"/>
        </w:rPr>
        <w:t>A</w:t>
      </w:r>
      <w:r w:rsidR="000C1FE0" w:rsidRPr="00220088">
        <w:rPr>
          <w:lang w:val="vi-VN"/>
        </w:rPr>
        <w:t>ssignments</w:t>
      </w:r>
      <w:bookmarkEnd w:id="0"/>
    </w:p>
    <w:p w:rsidR="00575F87" w:rsidRDefault="00575F87" w:rsidP="00575F87">
      <w:pPr>
        <w:rPr>
          <w:lang w:val="en-US"/>
        </w:rPr>
      </w:pPr>
    </w:p>
    <w:p w:rsidR="0019456B" w:rsidRDefault="0019456B" w:rsidP="00575F87">
      <w:pPr>
        <w:rPr>
          <w:lang w:val="en-US"/>
        </w:rPr>
      </w:pPr>
      <w:r>
        <w:rPr>
          <w:lang w:val="en-US"/>
        </w:rPr>
        <w:t xml:space="preserve">Create a </w:t>
      </w:r>
      <w:r w:rsidR="001B5981">
        <w:rPr>
          <w:lang w:val="en-US"/>
        </w:rPr>
        <w:t xml:space="preserve">C# ASP.Net form </w:t>
      </w:r>
      <w:r>
        <w:rPr>
          <w:lang w:val="en-US"/>
        </w:rPr>
        <w:t xml:space="preserve">program to </w:t>
      </w:r>
      <w:r w:rsidR="00355D44">
        <w:rPr>
          <w:lang w:val="en-US"/>
        </w:rPr>
        <w:t>manage an airport with fixed wing airplane and helicopter</w:t>
      </w:r>
    </w:p>
    <w:p w:rsidR="0019456B" w:rsidRDefault="0052187B" w:rsidP="0052187B">
      <w:pPr>
        <w:pStyle w:val="Heading2"/>
      </w:pPr>
      <w:r>
        <w:t>Require 001: Business need</w:t>
      </w:r>
    </w:p>
    <w:p w:rsidR="0052187B" w:rsidRDefault="0052187B" w:rsidP="00575F87">
      <w:pPr>
        <w:rPr>
          <w:lang w:val="en-US"/>
        </w:rPr>
      </w:pPr>
      <w:r>
        <w:rPr>
          <w:lang w:val="en-US"/>
        </w:rPr>
        <w:t xml:space="preserve">Create a </w:t>
      </w:r>
      <w:r w:rsidR="001B5981">
        <w:rPr>
          <w:lang w:val="en-US"/>
        </w:rPr>
        <w:t xml:space="preserve">C# ASP.Net form </w:t>
      </w:r>
      <w:r>
        <w:rPr>
          <w:lang w:val="en-US"/>
        </w:rPr>
        <w:t xml:space="preserve">program to </w:t>
      </w:r>
      <w:r w:rsidR="005C35D7">
        <w:rPr>
          <w:lang w:val="en-US"/>
        </w:rPr>
        <w:t>manage an airport with fixed wing airplane and helicopter</w:t>
      </w:r>
    </w:p>
    <w:p w:rsidR="00104EEE" w:rsidRPr="00782037" w:rsidRDefault="00104EEE" w:rsidP="00782037">
      <w:pPr>
        <w:pStyle w:val="ListParagraph"/>
        <w:numPr>
          <w:ilvl w:val="0"/>
          <w:numId w:val="28"/>
        </w:numPr>
        <w:rPr>
          <w:color w:val="FF0000"/>
          <w:lang w:val="en-US"/>
        </w:rPr>
      </w:pPr>
      <w:r w:rsidRPr="00782037">
        <w:rPr>
          <w:color w:val="FF0000"/>
          <w:lang w:val="en-US"/>
        </w:rPr>
        <w:t>Tạo một chương trình biểu mẫu C # ASP.Net để quản lý một sân bay với máy bay cánh cố định và máy bay trực thăng</w:t>
      </w:r>
    </w:p>
    <w:p w:rsidR="0052187B" w:rsidRPr="0052187B" w:rsidRDefault="0052187B" w:rsidP="0052187B">
      <w:pPr>
        <w:pStyle w:val="Heading2"/>
        <w:rPr>
          <w:lang w:val="en-US"/>
        </w:rPr>
      </w:pPr>
      <w:r>
        <w:t>Require 00</w:t>
      </w:r>
      <w:r w:rsidR="00F11AA8">
        <w:rPr>
          <w:lang w:val="en-US"/>
        </w:rPr>
        <w:t>2</w:t>
      </w:r>
      <w:r>
        <w:t xml:space="preserve">: </w:t>
      </w:r>
      <w:r>
        <w:rPr>
          <w:lang w:val="en-US"/>
        </w:rPr>
        <w:t>Working requirement</w:t>
      </w:r>
    </w:p>
    <w:p w:rsidR="0052187B" w:rsidRDefault="0052187B" w:rsidP="00575F87">
      <w:pPr>
        <w:rPr>
          <w:lang w:val="en-US"/>
        </w:rPr>
      </w:pPr>
      <w:r>
        <w:rPr>
          <w:lang w:val="en-US"/>
        </w:rPr>
        <w:t xml:space="preserve">Working time: </w:t>
      </w:r>
      <w:r w:rsidR="006F305D">
        <w:rPr>
          <w:lang w:val="en-US"/>
        </w:rPr>
        <w:t>3</w:t>
      </w:r>
      <w:r>
        <w:rPr>
          <w:lang w:val="en-US"/>
        </w:rPr>
        <w:t>hrs</w:t>
      </w:r>
    </w:p>
    <w:p w:rsidR="0052187B" w:rsidRDefault="0052187B" w:rsidP="00575F87">
      <w:pPr>
        <w:rPr>
          <w:lang w:val="en-US"/>
        </w:rPr>
      </w:pPr>
      <w:r>
        <w:rPr>
          <w:lang w:val="en-US"/>
        </w:rPr>
        <w:t xml:space="preserve">Working environment: </w:t>
      </w:r>
      <w:r w:rsidR="00606886">
        <w:rPr>
          <w:lang w:val="en-US"/>
        </w:rPr>
        <w:t>Visual Studio.Net 2010 IDE, SQL Server light, NUnit, log4Net and FxCop 10.0 on local PC, no internet connection</w:t>
      </w:r>
    </w:p>
    <w:p w:rsidR="00977044" w:rsidRDefault="00977044" w:rsidP="00575F87">
      <w:pPr>
        <w:rPr>
          <w:lang w:val="en-US"/>
        </w:rPr>
      </w:pPr>
      <w:r>
        <w:rPr>
          <w:lang w:val="en-US"/>
        </w:rPr>
        <w:t xml:space="preserve">Delivery: Source code and testing, reviewing evident packaged in a compress archive, </w:t>
      </w:r>
    </w:p>
    <w:p w:rsidR="00F11AA8" w:rsidRDefault="00F11AA8" w:rsidP="00F11AA8">
      <w:pPr>
        <w:pStyle w:val="Heading2"/>
        <w:rPr>
          <w:lang w:val="en-US"/>
        </w:rPr>
      </w:pPr>
      <w:r>
        <w:t>Require 00</w:t>
      </w:r>
      <w:r>
        <w:rPr>
          <w:lang w:val="en-US"/>
        </w:rPr>
        <w:t>3</w:t>
      </w:r>
      <w:r>
        <w:t xml:space="preserve">: </w:t>
      </w:r>
      <w:r w:rsidR="00AC3391">
        <w:rPr>
          <w:lang w:val="en-US"/>
        </w:rPr>
        <w:t>Product architecture</w:t>
      </w:r>
    </w:p>
    <w:p w:rsidR="00AC3391" w:rsidRDefault="00AC3391" w:rsidP="00AC3391">
      <w:pPr>
        <w:rPr>
          <w:lang w:val="en-US"/>
        </w:rPr>
      </w:pPr>
      <w:r>
        <w:rPr>
          <w:lang w:val="en-US"/>
        </w:rPr>
        <w:t>The product is implemented using MVC pattern</w:t>
      </w:r>
    </w:p>
    <w:p w:rsidR="00F11AA8" w:rsidRDefault="00F11AA8" w:rsidP="00F11AA8">
      <w:pPr>
        <w:pStyle w:val="Heading2"/>
        <w:rPr>
          <w:lang w:val="en-US"/>
        </w:rPr>
      </w:pPr>
      <w:r>
        <w:t>Require 00</w:t>
      </w:r>
      <w:r w:rsidR="00AC3391">
        <w:rPr>
          <w:lang w:val="en-US"/>
        </w:rPr>
        <w:t>4</w:t>
      </w:r>
      <w:r>
        <w:t xml:space="preserve">: </w:t>
      </w:r>
      <w:r w:rsidR="00AC3391">
        <w:rPr>
          <w:lang w:val="en-US"/>
        </w:rPr>
        <w:t>Technology</w:t>
      </w:r>
    </w:p>
    <w:p w:rsidR="0024319E" w:rsidRDefault="00AC3391" w:rsidP="0024319E">
      <w:pPr>
        <w:rPr>
          <w:lang w:val="en-US"/>
        </w:rPr>
      </w:pPr>
      <w:r>
        <w:rPr>
          <w:lang w:val="en-US"/>
        </w:rPr>
        <w:t>The product implements all terminology of Object Oriented Programming paradigm:</w:t>
      </w:r>
    </w:p>
    <w:p w:rsidR="0024319E" w:rsidRPr="0024319E" w:rsidRDefault="00AC3391" w:rsidP="00F023B8">
      <w:pPr>
        <w:pStyle w:val="ListParagraph"/>
        <w:rPr>
          <w:lang w:val="en-US"/>
        </w:rPr>
      </w:pPr>
      <w:r w:rsidRPr="0024319E">
        <w:rPr>
          <w:lang w:val="en-US"/>
        </w:rPr>
        <w:t xml:space="preserve">Encapsulation, </w:t>
      </w:r>
    </w:p>
    <w:p w:rsidR="0024319E" w:rsidRPr="0024319E" w:rsidRDefault="00AC3391" w:rsidP="00F023B8">
      <w:pPr>
        <w:pStyle w:val="ListParagraph"/>
        <w:rPr>
          <w:lang w:val="en-US"/>
        </w:rPr>
      </w:pPr>
      <w:r w:rsidRPr="0024319E">
        <w:rPr>
          <w:lang w:val="en-US"/>
        </w:rPr>
        <w:t xml:space="preserve">Overload, </w:t>
      </w:r>
    </w:p>
    <w:p w:rsidR="0024319E" w:rsidRPr="0024319E" w:rsidRDefault="00AC3391" w:rsidP="00F023B8">
      <w:pPr>
        <w:pStyle w:val="ListParagraph"/>
        <w:rPr>
          <w:lang w:val="en-US"/>
        </w:rPr>
      </w:pPr>
      <w:r w:rsidRPr="0024319E">
        <w:rPr>
          <w:lang w:val="en-US"/>
        </w:rPr>
        <w:t xml:space="preserve">Inheritance, </w:t>
      </w:r>
    </w:p>
    <w:p w:rsidR="0024319E" w:rsidRPr="0024319E" w:rsidRDefault="00AC3391" w:rsidP="00F023B8">
      <w:pPr>
        <w:pStyle w:val="ListParagraph"/>
        <w:rPr>
          <w:lang w:val="en-US"/>
        </w:rPr>
      </w:pPr>
      <w:r w:rsidRPr="0024319E">
        <w:rPr>
          <w:lang w:val="en-US"/>
        </w:rPr>
        <w:t xml:space="preserve">Override, </w:t>
      </w:r>
    </w:p>
    <w:p w:rsidR="0024319E" w:rsidRPr="0024319E" w:rsidRDefault="00AC3391" w:rsidP="00F023B8">
      <w:pPr>
        <w:pStyle w:val="ListParagraph"/>
        <w:rPr>
          <w:lang w:val="en-US"/>
        </w:rPr>
      </w:pPr>
      <w:r w:rsidRPr="0024319E">
        <w:rPr>
          <w:lang w:val="en-US"/>
        </w:rPr>
        <w:t xml:space="preserve">Feature Hiding, </w:t>
      </w:r>
    </w:p>
    <w:p w:rsidR="0024319E" w:rsidRPr="0024319E" w:rsidRDefault="00AC3391" w:rsidP="00F023B8">
      <w:pPr>
        <w:pStyle w:val="ListParagraph"/>
        <w:rPr>
          <w:lang w:val="en-US"/>
        </w:rPr>
      </w:pPr>
      <w:r w:rsidRPr="0024319E">
        <w:rPr>
          <w:lang w:val="en-US"/>
        </w:rPr>
        <w:t xml:space="preserve">Polymorphism, </w:t>
      </w:r>
    </w:p>
    <w:p w:rsidR="0024319E" w:rsidRPr="0024319E" w:rsidRDefault="00AC3391" w:rsidP="00F023B8">
      <w:pPr>
        <w:pStyle w:val="ListParagraph"/>
        <w:rPr>
          <w:lang w:val="en-US"/>
        </w:rPr>
      </w:pPr>
      <w:r w:rsidRPr="0024319E">
        <w:rPr>
          <w:lang w:val="en-US"/>
        </w:rPr>
        <w:t xml:space="preserve">Abstract class </w:t>
      </w:r>
    </w:p>
    <w:p w:rsidR="00AC3391" w:rsidRPr="0024319E" w:rsidRDefault="0024319E" w:rsidP="00F023B8">
      <w:pPr>
        <w:pStyle w:val="ListParagraph"/>
        <w:rPr>
          <w:lang w:val="en-US"/>
        </w:rPr>
      </w:pPr>
      <w:r w:rsidRPr="0024319E">
        <w:rPr>
          <w:lang w:val="en-US"/>
        </w:rPr>
        <w:t>I</w:t>
      </w:r>
      <w:r w:rsidR="00AC3391" w:rsidRPr="0024319E">
        <w:rPr>
          <w:lang w:val="en-US"/>
        </w:rPr>
        <w:t>nterface</w:t>
      </w:r>
    </w:p>
    <w:p w:rsidR="00DB4A52" w:rsidRDefault="00F11AA8" w:rsidP="00DB4A52">
      <w:pPr>
        <w:pStyle w:val="Heading2"/>
        <w:rPr>
          <w:lang w:val="en-US"/>
        </w:rPr>
      </w:pPr>
      <w:r>
        <w:t>Require 00</w:t>
      </w:r>
      <w:r w:rsidR="00AC3391">
        <w:rPr>
          <w:lang w:val="en-US"/>
        </w:rPr>
        <w:t>5</w:t>
      </w:r>
      <w:r>
        <w:t xml:space="preserve">: </w:t>
      </w:r>
      <w:r w:rsidR="00AC3391">
        <w:rPr>
          <w:lang w:val="en-US"/>
        </w:rPr>
        <w:t>Input</w:t>
      </w:r>
      <w:r w:rsidR="00DB4A52" w:rsidRPr="00DB4A52">
        <w:rPr>
          <w:lang w:val="en-US"/>
        </w:rPr>
        <w:t xml:space="preserve"> </w:t>
      </w:r>
      <w:r w:rsidR="007C5754">
        <w:rPr>
          <w:lang w:val="en-US"/>
        </w:rPr>
        <w:t>Data</w:t>
      </w:r>
    </w:p>
    <w:p w:rsidR="00D761D8" w:rsidRDefault="00D761D8" w:rsidP="00D761D8">
      <w:pPr>
        <w:pStyle w:val="ListParagraph"/>
        <w:rPr>
          <w:lang w:val="en-US"/>
        </w:rPr>
      </w:pPr>
      <w:r>
        <w:rPr>
          <w:lang w:val="en-US"/>
        </w:rPr>
        <w:t>The product gets input data from an input file</w:t>
      </w:r>
    </w:p>
    <w:p w:rsidR="00104EEE" w:rsidRPr="00104EEE" w:rsidRDefault="00104EEE" w:rsidP="00104EEE">
      <w:pPr>
        <w:pStyle w:val="ListParagraph"/>
        <w:numPr>
          <w:ilvl w:val="0"/>
          <w:numId w:val="27"/>
        </w:numPr>
        <w:rPr>
          <w:color w:val="FF0000"/>
          <w:lang w:val="en-US"/>
        </w:rPr>
      </w:pPr>
      <w:r w:rsidRPr="00104EEE">
        <w:rPr>
          <w:color w:val="FF0000"/>
          <w:lang w:val="en-US"/>
        </w:rPr>
        <w:t>Sản phẩm nhận dữ liệu đầu vào từ một tập tin đầu vào</w:t>
      </w:r>
    </w:p>
    <w:p w:rsidR="00D761D8" w:rsidRDefault="00D761D8" w:rsidP="00D761D8">
      <w:pPr>
        <w:pStyle w:val="ListParagraph"/>
        <w:rPr>
          <w:lang w:val="en-US"/>
        </w:rPr>
      </w:pPr>
      <w:r>
        <w:rPr>
          <w:lang w:val="en-US"/>
        </w:rPr>
        <w:t>An input file is a csv file</w:t>
      </w:r>
    </w:p>
    <w:p w:rsidR="00D761D8" w:rsidRDefault="00D761D8" w:rsidP="00D761D8">
      <w:pPr>
        <w:pStyle w:val="ListParagraph"/>
      </w:pPr>
      <w:r>
        <w:rPr>
          <w:lang w:val="en-US"/>
        </w:rPr>
        <w:t>The input file contains the information about 25</w:t>
      </w:r>
      <w:r w:rsidRPr="00135E91">
        <w:rPr>
          <w:lang w:val="en-US"/>
        </w:rPr>
        <w:t xml:space="preserve"> </w:t>
      </w:r>
      <w:r>
        <w:rPr>
          <w:lang w:val="en-US"/>
        </w:rPr>
        <w:t xml:space="preserve">fixed wing airplanes, each one in one input line. </w:t>
      </w:r>
      <w:r w:rsidRPr="00135E91">
        <w:rPr>
          <w:lang w:val="en-US"/>
        </w:rPr>
        <w:t xml:space="preserve">Each </w:t>
      </w:r>
      <w:r>
        <w:rPr>
          <w:lang w:val="en-US"/>
        </w:rPr>
        <w:t>fixed wing airplane</w:t>
      </w:r>
      <w:r w:rsidRPr="00135E91">
        <w:rPr>
          <w:lang w:val="en-US"/>
        </w:rPr>
        <w:t xml:space="preserve"> has its ID, </w:t>
      </w:r>
      <w:r>
        <w:rPr>
          <w:lang w:val="en-US"/>
        </w:rPr>
        <w:t>model, plane type, cruise speed, empty weight, max takeoff weight, min needed runway size</w:t>
      </w:r>
      <w:r w:rsidR="00384FD6">
        <w:t xml:space="preserve"> and fly method (“fixed wing”)</w:t>
      </w:r>
    </w:p>
    <w:p w:rsidR="00104EEE" w:rsidRPr="0043773B" w:rsidRDefault="00104EEE" w:rsidP="00104EEE">
      <w:pPr>
        <w:pStyle w:val="ListParagraph"/>
        <w:numPr>
          <w:ilvl w:val="0"/>
          <w:numId w:val="27"/>
        </w:numPr>
        <w:rPr>
          <w:color w:val="FF0000"/>
          <w:lang w:val="en-US"/>
        </w:rPr>
      </w:pPr>
      <w:r w:rsidRPr="00104EEE">
        <w:rPr>
          <w:color w:val="FF0000"/>
        </w:rPr>
        <w:t>Tập tin đầu vào chứa thông tin về 25 máy bay cánh cố định, mỗi máy bay trong một dòng đầu vào. Mỗi máy bay cánh cố định có ID, mô hình, loại máy bay, tốc độ hành trình, trọng lượng trống, trọng lượng cất cánh tối đa, min cần kích thước đường băng và phương pháp bay (“cánh cố định”)</w:t>
      </w:r>
    </w:p>
    <w:p w:rsidR="00D761D8" w:rsidRDefault="00D761D8" w:rsidP="00D761D8">
      <w:pPr>
        <w:pStyle w:val="ListParagraph"/>
      </w:pPr>
      <w:r>
        <w:rPr>
          <w:lang w:val="en-US"/>
        </w:rPr>
        <w:lastRenderedPageBreak/>
        <w:t>The input file contains the information about 40 helicopters, each one in one input line</w:t>
      </w:r>
      <w:r w:rsidRPr="00135E91">
        <w:rPr>
          <w:lang w:val="en-US"/>
        </w:rPr>
        <w:t xml:space="preserve">. Each </w:t>
      </w:r>
      <w:r>
        <w:rPr>
          <w:lang w:val="en-US"/>
        </w:rPr>
        <w:t>helicopter</w:t>
      </w:r>
      <w:r w:rsidRPr="00135E91">
        <w:rPr>
          <w:lang w:val="en-US"/>
        </w:rPr>
        <w:t xml:space="preserve"> has its ID, </w:t>
      </w:r>
      <w:r>
        <w:rPr>
          <w:lang w:val="en-US"/>
        </w:rPr>
        <w:t>model, cruise speed, empty weight, max takeoff weight, range</w:t>
      </w:r>
      <w:r w:rsidR="00762D48">
        <w:t xml:space="preserve"> and fly method (“rotated wing”)</w:t>
      </w:r>
    </w:p>
    <w:p w:rsidR="00104EEE" w:rsidRPr="0043773B" w:rsidRDefault="00104EEE" w:rsidP="00104EEE">
      <w:pPr>
        <w:pStyle w:val="ListParagraph"/>
        <w:numPr>
          <w:ilvl w:val="0"/>
          <w:numId w:val="27"/>
        </w:numPr>
        <w:rPr>
          <w:color w:val="FF0000"/>
          <w:sz w:val="20"/>
          <w:szCs w:val="20"/>
        </w:rPr>
      </w:pPr>
      <w:r w:rsidRPr="00104EEE">
        <w:rPr>
          <w:color w:val="FF0000"/>
        </w:rPr>
        <w:t>Tập tin đầu vào chứa thông tin về 40 máy bay trực thăng, mỗi máy bay trong một dòng đầu vào. Mỗi máy bay trực thăng có ID, mô hình, tốc độ hành trình, trọng lượng trống, trọng lượng cất cánh tối đa, phạm vi và phương pháp bay ("cánh xoay")</w:t>
      </w:r>
    </w:p>
    <w:p w:rsidR="00D761D8" w:rsidRDefault="00D761D8" w:rsidP="00D761D8">
      <w:pPr>
        <w:pStyle w:val="ListParagraph"/>
        <w:rPr>
          <w:lang w:val="en-US"/>
        </w:rPr>
      </w:pPr>
      <w:r>
        <w:rPr>
          <w:lang w:val="en-US"/>
        </w:rPr>
        <w:t>The input file contains the information about</w:t>
      </w:r>
      <w:r w:rsidRPr="00474AD2">
        <w:rPr>
          <w:lang w:val="en-US"/>
        </w:rPr>
        <w:t xml:space="preserve"> </w:t>
      </w:r>
      <w:r>
        <w:rPr>
          <w:lang w:val="en-US"/>
        </w:rPr>
        <w:t>4</w:t>
      </w:r>
      <w:r w:rsidRPr="00474AD2">
        <w:rPr>
          <w:lang w:val="en-US"/>
        </w:rPr>
        <w:t xml:space="preserve"> </w:t>
      </w:r>
      <w:r>
        <w:rPr>
          <w:lang w:val="en-US"/>
        </w:rPr>
        <w:t>airports, each one in one input line</w:t>
      </w:r>
      <w:r w:rsidRPr="00474AD2">
        <w:rPr>
          <w:lang w:val="en-US"/>
        </w:rPr>
        <w:t xml:space="preserve">. Each </w:t>
      </w:r>
      <w:r>
        <w:rPr>
          <w:lang w:val="en-US"/>
        </w:rPr>
        <w:t>airport</w:t>
      </w:r>
      <w:r w:rsidRPr="00474AD2">
        <w:rPr>
          <w:lang w:val="en-US"/>
        </w:rPr>
        <w:t xml:space="preserve"> has an ID, a </w:t>
      </w:r>
      <w:r>
        <w:rPr>
          <w:lang w:val="en-US"/>
        </w:rPr>
        <w:t>name, runway size, max fixed wing parking place, list of fixed wing airplane ID, max rotated wing parking place, list of helicopter ID.</w:t>
      </w:r>
    </w:p>
    <w:p w:rsidR="0043773B" w:rsidRPr="0043773B" w:rsidRDefault="0043773B" w:rsidP="0043773B">
      <w:pPr>
        <w:pStyle w:val="ListParagraph"/>
        <w:numPr>
          <w:ilvl w:val="0"/>
          <w:numId w:val="27"/>
        </w:numPr>
        <w:rPr>
          <w:color w:val="FF0000"/>
          <w:sz w:val="20"/>
          <w:szCs w:val="20"/>
        </w:rPr>
      </w:pPr>
      <w:r w:rsidRPr="0043773B">
        <w:rPr>
          <w:color w:val="FF0000"/>
        </w:rPr>
        <w:t>Tập tin đầu vào chứa thông tin về 4 sân bay, mỗi sân bay trong một dòng đầu vào. Mỗi sân bay có một ID, một tên, đường băng kích thước, tối đa cánh cố định chỗ đậu xe, danh sách các máy bay cánh cố định ID, tối đa cánh quay chỗ đậu xe, danh sách các máy bay trực thăng ID.</w:t>
      </w:r>
    </w:p>
    <w:p w:rsidR="006533C9" w:rsidRDefault="006533C9" w:rsidP="006533C9">
      <w:pPr>
        <w:rPr>
          <w:lang w:val="en-US"/>
        </w:rPr>
      </w:pPr>
    </w:p>
    <w:p w:rsidR="006533C9" w:rsidRPr="006533C9" w:rsidRDefault="006533C9" w:rsidP="006533C9">
      <w:pPr>
        <w:rPr>
          <w:lang w:val="en-US"/>
        </w:rPr>
      </w:pPr>
    </w:p>
    <w:p w:rsidR="0000648F" w:rsidRDefault="0000648F" w:rsidP="0000648F">
      <w:pPr>
        <w:pStyle w:val="Heading2"/>
        <w:rPr>
          <w:lang w:val="en-US"/>
        </w:rPr>
      </w:pPr>
      <w:r>
        <w:t>Require 00</w:t>
      </w:r>
      <w:r>
        <w:rPr>
          <w:lang w:val="en-US"/>
        </w:rPr>
        <w:t>6</w:t>
      </w:r>
      <w:r>
        <w:t xml:space="preserve">: </w:t>
      </w:r>
      <w:r>
        <w:rPr>
          <w:lang w:val="en-US"/>
        </w:rPr>
        <w:t>Data constraint</w:t>
      </w:r>
    </w:p>
    <w:p w:rsidR="0000648F" w:rsidRDefault="0000648F" w:rsidP="0000648F">
      <w:pPr>
        <w:rPr>
          <w:lang w:val="en-US"/>
        </w:rPr>
      </w:pPr>
      <w:r>
        <w:rPr>
          <w:lang w:val="en-US"/>
        </w:rPr>
        <w:t>In the input data has followed constraints:</w:t>
      </w:r>
    </w:p>
    <w:p w:rsidR="0000648F" w:rsidRDefault="0000648F" w:rsidP="0000648F">
      <w:pPr>
        <w:pStyle w:val="ListParagraph"/>
        <w:rPr>
          <w:lang w:val="en-US"/>
        </w:rPr>
      </w:pPr>
      <w:r w:rsidRPr="00474AD2">
        <w:rPr>
          <w:lang w:val="en-US"/>
        </w:rPr>
        <w:t>ID is a string of 7 characters, started by “</w:t>
      </w:r>
      <w:r>
        <w:rPr>
          <w:lang w:val="en-US"/>
        </w:rPr>
        <w:t>FW</w:t>
      </w:r>
      <w:r w:rsidRPr="00474AD2">
        <w:rPr>
          <w:lang w:val="en-US"/>
        </w:rPr>
        <w:t xml:space="preserve">” for </w:t>
      </w:r>
      <w:r>
        <w:rPr>
          <w:lang w:val="en-US"/>
        </w:rPr>
        <w:t>fixed wing airplane,</w:t>
      </w:r>
      <w:r w:rsidRPr="00474AD2">
        <w:rPr>
          <w:lang w:val="en-US"/>
        </w:rPr>
        <w:t xml:space="preserve"> “</w:t>
      </w:r>
      <w:r>
        <w:rPr>
          <w:lang w:val="en-US"/>
        </w:rPr>
        <w:t>RW</w:t>
      </w:r>
      <w:r w:rsidRPr="00474AD2">
        <w:rPr>
          <w:lang w:val="en-US"/>
        </w:rPr>
        <w:t xml:space="preserve">” for </w:t>
      </w:r>
      <w:r>
        <w:rPr>
          <w:lang w:val="en-US"/>
        </w:rPr>
        <w:t>helicopter and “AP” for airport</w:t>
      </w:r>
      <w:r w:rsidRPr="00474AD2">
        <w:rPr>
          <w:lang w:val="en-US"/>
        </w:rPr>
        <w:t>, followed by 5 digits. ID is unique</w:t>
      </w:r>
    </w:p>
    <w:p w:rsidR="0000648F" w:rsidRDefault="0000648F" w:rsidP="0000648F">
      <w:pPr>
        <w:pStyle w:val="ListParagraph"/>
        <w:rPr>
          <w:lang w:val="en-US"/>
        </w:rPr>
      </w:pPr>
      <w:r>
        <w:rPr>
          <w:lang w:val="en-US"/>
        </w:rPr>
        <w:t>The model size is maximum 40 characters</w:t>
      </w:r>
    </w:p>
    <w:p w:rsidR="0048280A" w:rsidRPr="0048280A" w:rsidRDefault="0000648F" w:rsidP="0048280A">
      <w:pPr>
        <w:pStyle w:val="ListParagraph"/>
        <w:rPr>
          <w:lang w:val="en-US"/>
        </w:rPr>
      </w:pPr>
      <w:r>
        <w:rPr>
          <w:lang w:val="en-US"/>
        </w:rPr>
        <w:t>Three fixed wing airplane type are CAG (Cargo), LGR (Long range) and PRV (Private)</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Trong dữ liệu đầu vào có các ràng buộc sau:</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ID là một chuỗi gồm 7 ký tự, bắt đầu bằng “FW” cho máy bay cánh cố định, “RW” cho máy bay trực thăng và “AP” cho sân bay, tiếp theo là 5 chữ số. ID là duy nhất</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Kích thước của mô hình là tối đa 40 ký tự</w:t>
      </w:r>
    </w:p>
    <w:p w:rsidR="0048280A" w:rsidRPr="0048280A" w:rsidRDefault="0048280A" w:rsidP="0048280A">
      <w:pPr>
        <w:pStyle w:val="ListParagraph"/>
        <w:numPr>
          <w:ilvl w:val="0"/>
          <w:numId w:val="27"/>
        </w:numPr>
        <w:rPr>
          <w:color w:val="FF0000"/>
          <w:lang w:val="en-US"/>
        </w:rPr>
      </w:pPr>
      <w:r w:rsidRPr="0048280A">
        <w:rPr>
          <w:rFonts w:cs="Arial"/>
          <w:color w:val="FF0000"/>
          <w:shd w:val="clear" w:color="auto" w:fill="FFFFFF"/>
        </w:rPr>
        <w:t>Ba loại máy bay cánh cố định là CAG (Hàng hóa), LGR (Tầm xa) và PRV (Riêng tư)</w:t>
      </w:r>
    </w:p>
    <w:p w:rsidR="007B3F5C" w:rsidRDefault="007B3F5C" w:rsidP="007B3F5C">
      <w:pPr>
        <w:pStyle w:val="Heading2"/>
        <w:rPr>
          <w:lang w:val="en-US"/>
        </w:rPr>
      </w:pPr>
      <w:r>
        <w:t>Require 0</w:t>
      </w:r>
      <w:r>
        <w:rPr>
          <w:lang w:val="en-US"/>
        </w:rPr>
        <w:t>07</w:t>
      </w:r>
      <w:r>
        <w:t xml:space="preserve">: </w:t>
      </w:r>
      <w:r>
        <w:rPr>
          <w:lang w:val="en-US"/>
        </w:rPr>
        <w:t>Airport Management</w:t>
      </w:r>
    </w:p>
    <w:p w:rsidR="007B3F5C" w:rsidRPr="00F51952" w:rsidRDefault="007B3F5C" w:rsidP="007B3F5C">
      <w:pPr>
        <w:pStyle w:val="ListParagraph"/>
        <w:rPr>
          <w:lang w:val="en-US"/>
        </w:rPr>
      </w:pPr>
      <w:r w:rsidRPr="00F51952">
        <w:rPr>
          <w:lang w:val="en-US"/>
        </w:rPr>
        <w:t>The program has function to create and to delete a</w:t>
      </w:r>
      <w:r>
        <w:rPr>
          <w:lang w:val="en-US"/>
        </w:rPr>
        <w:t>n</w:t>
      </w:r>
      <w:r w:rsidRPr="00F51952">
        <w:rPr>
          <w:lang w:val="en-US"/>
        </w:rPr>
        <w:t xml:space="preserve"> </w:t>
      </w:r>
      <w:r>
        <w:rPr>
          <w:lang w:val="en-US"/>
        </w:rPr>
        <w:t>airport</w:t>
      </w:r>
      <w:r w:rsidRPr="00F51952">
        <w:rPr>
          <w:lang w:val="en-US"/>
        </w:rPr>
        <w:t xml:space="preserve">. </w:t>
      </w:r>
      <w:r>
        <w:rPr>
          <w:lang w:val="en-US"/>
        </w:rPr>
        <w:t>The name, runway size and capacity of the new airport are selected when a new airport is creating.</w:t>
      </w:r>
    </w:p>
    <w:p w:rsidR="007B3F5C" w:rsidRDefault="007B3F5C" w:rsidP="007B3F5C">
      <w:pPr>
        <w:pStyle w:val="ListParagraph"/>
        <w:rPr>
          <w:lang w:val="en-US"/>
        </w:rPr>
      </w:pPr>
      <w:r>
        <w:rPr>
          <w:lang w:val="en-US"/>
        </w:rPr>
        <w:t>The program has function to add to an airport one or more fixed wing airplane(s) which currently does not participate to an airport and which has the min needed runway size shorter than the airport runway size.</w:t>
      </w:r>
    </w:p>
    <w:p w:rsidR="007B3F5C" w:rsidRDefault="007B3F5C" w:rsidP="007B3F5C">
      <w:pPr>
        <w:pStyle w:val="ListParagraph"/>
        <w:rPr>
          <w:lang w:val="en-US"/>
        </w:rPr>
      </w:pPr>
      <w:r>
        <w:rPr>
          <w:lang w:val="en-US"/>
        </w:rPr>
        <w:t>The program has function to remove one or more helicopter(s) from an airport.</w:t>
      </w:r>
    </w:p>
    <w:p w:rsidR="007B3F5C" w:rsidRDefault="007B3F5C" w:rsidP="007B3F5C">
      <w:pPr>
        <w:pStyle w:val="ListParagraph"/>
        <w:rPr>
          <w:lang w:val="en-US"/>
        </w:rPr>
      </w:pPr>
      <w:r>
        <w:rPr>
          <w:lang w:val="en-US"/>
        </w:rPr>
        <w:t>The program has function to add to an airport one or more helicopter(s) which currently does not participate to an airport.</w:t>
      </w:r>
    </w:p>
    <w:p w:rsidR="00690446" w:rsidRDefault="007B3F5C" w:rsidP="00690446">
      <w:pPr>
        <w:pStyle w:val="ListParagraph"/>
        <w:rPr>
          <w:lang w:val="en-US"/>
        </w:rPr>
      </w:pPr>
      <w:r>
        <w:rPr>
          <w:lang w:val="en-US"/>
        </w:rPr>
        <w:t>The program has function to remove one or more helicopter(s) from an airport having.</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tạo và xóa một sân bay. Tên, kích thước đường băng và dung lượng của sân bay mới được chọn khi một sân bay mới được tạo ra.</w:t>
      </w:r>
    </w:p>
    <w:p w:rsidR="00690446" w:rsidRPr="00690446" w:rsidRDefault="00690446" w:rsidP="00690446">
      <w:pPr>
        <w:pStyle w:val="ListParagraph"/>
        <w:numPr>
          <w:ilvl w:val="0"/>
          <w:numId w:val="27"/>
        </w:numPr>
        <w:rPr>
          <w:color w:val="FF0000"/>
          <w:lang w:val="en-US"/>
        </w:rPr>
      </w:pPr>
      <w:r w:rsidRPr="00690446">
        <w:rPr>
          <w:color w:val="FF0000"/>
          <w:lang w:val="en-US"/>
        </w:rPr>
        <w:lastRenderedPageBreak/>
        <w:t>Chương trình có chức năng thêm vào một sân bay một hoặc nhiều (các) máy bay cánh cố định hiện không tham gia sân bay và có kích thước đường băng cần thiết nhỏ hơn kích thước đường băng sân bay.</w:t>
      </w:r>
    </w:p>
    <w:p w:rsidR="00690446" w:rsidRPr="00690446" w:rsidRDefault="00690446" w:rsidP="00690446">
      <w:pPr>
        <w:pStyle w:val="ListParagraph"/>
        <w:numPr>
          <w:ilvl w:val="0"/>
          <w:numId w:val="27"/>
        </w:numPr>
        <w:rPr>
          <w:color w:val="FF0000"/>
          <w:lang w:val="en-US"/>
        </w:rPr>
      </w:pPr>
      <w:r w:rsidRPr="00690446">
        <w:rPr>
          <w:color w:val="FF0000"/>
          <w:lang w:val="en-US"/>
        </w:rPr>
        <w:t xml:space="preserve">Chương trình có chức năng loại bỏ một hoặc nhiều (các) máy bay trực thăng từ sân bay. </w:t>
      </w:r>
    </w:p>
    <w:p w:rsidR="00690446" w:rsidRPr="00690446" w:rsidRDefault="00690446" w:rsidP="00690446">
      <w:pPr>
        <w:pStyle w:val="ListParagraph"/>
        <w:numPr>
          <w:ilvl w:val="0"/>
          <w:numId w:val="27"/>
        </w:numPr>
        <w:rPr>
          <w:color w:val="FF0000"/>
          <w:lang w:val="en-US"/>
        </w:rPr>
      </w:pPr>
      <w:r w:rsidRPr="00690446">
        <w:rPr>
          <w:color w:val="FF0000"/>
          <w:lang w:val="en-US"/>
        </w:rPr>
        <w:t xml:space="preserve">Chương trình có chức năng để thêm vào một sân bay một hoặc nhiều (các) máy bay trực thăng hiện không tham gia sân bay. </w:t>
      </w:r>
    </w:p>
    <w:p w:rsidR="00690446" w:rsidRPr="00690446" w:rsidRDefault="00690446" w:rsidP="00690446">
      <w:pPr>
        <w:pStyle w:val="ListParagraph"/>
        <w:numPr>
          <w:ilvl w:val="0"/>
          <w:numId w:val="27"/>
        </w:numPr>
        <w:rPr>
          <w:color w:val="FF0000"/>
          <w:lang w:val="en-US"/>
        </w:rPr>
      </w:pPr>
      <w:r w:rsidRPr="00690446">
        <w:rPr>
          <w:color w:val="FF0000"/>
          <w:lang w:val="en-US"/>
        </w:rPr>
        <w:t>Chương trình có chức năng loại bỏ một hoặc nhiều (các) máy bay trực thăng từ một sân bay có.</w:t>
      </w:r>
    </w:p>
    <w:p w:rsidR="007B3F5C" w:rsidRDefault="007B3F5C" w:rsidP="007B3F5C">
      <w:pPr>
        <w:pStyle w:val="Heading2"/>
        <w:rPr>
          <w:lang w:val="en-US"/>
        </w:rPr>
      </w:pPr>
      <w:r>
        <w:t>Require 0</w:t>
      </w:r>
      <w:r>
        <w:rPr>
          <w:lang w:val="en-US"/>
        </w:rPr>
        <w:t>08</w:t>
      </w:r>
      <w:r>
        <w:t xml:space="preserve">: </w:t>
      </w:r>
      <w:r>
        <w:rPr>
          <w:lang w:val="en-US"/>
        </w:rPr>
        <w:t>Plane management</w:t>
      </w:r>
    </w:p>
    <w:p w:rsidR="007B3F5C" w:rsidRDefault="007B3F5C" w:rsidP="007B3F5C">
      <w:pPr>
        <w:pStyle w:val="ListParagraph"/>
        <w:rPr>
          <w:lang w:val="en-US"/>
        </w:rPr>
      </w:pPr>
      <w:r w:rsidRPr="00F51952">
        <w:rPr>
          <w:lang w:val="en-US"/>
        </w:rPr>
        <w:t>The program has function to</w:t>
      </w:r>
      <w:r>
        <w:rPr>
          <w:lang w:val="en-US"/>
        </w:rPr>
        <w:t xml:space="preserve"> change plane type and min needed runway size of fixed wing airplane </w:t>
      </w:r>
    </w:p>
    <w:p w:rsidR="007B3F5C" w:rsidRDefault="007B3F5C" w:rsidP="007B3F5C">
      <w:pPr>
        <w:pStyle w:val="ListParagraph"/>
        <w:rPr>
          <w:lang w:val="en-US"/>
        </w:rPr>
      </w:pPr>
      <w:r>
        <w:rPr>
          <w:lang w:val="en-US"/>
        </w:rPr>
        <w:t>If a fixed wing airplane is parked in an airport, its min runway size does not excess the airport runway size.</w:t>
      </w:r>
    </w:p>
    <w:p w:rsidR="007B3F5C" w:rsidRDefault="007B3F5C" w:rsidP="007B3F5C">
      <w:pPr>
        <w:pStyle w:val="ListParagraph"/>
        <w:rPr>
          <w:lang w:val="en-US"/>
        </w:rPr>
      </w:pPr>
      <w:r w:rsidRPr="00F51952">
        <w:rPr>
          <w:lang w:val="en-US"/>
        </w:rPr>
        <w:t>The program has function to</w:t>
      </w:r>
      <w:r>
        <w:rPr>
          <w:lang w:val="en-US"/>
        </w:rPr>
        <w:t xml:space="preserve"> cruise speed and max takeoff weight of helicopter.</w:t>
      </w:r>
    </w:p>
    <w:p w:rsidR="00782037" w:rsidRDefault="007B3F5C" w:rsidP="00782037">
      <w:pPr>
        <w:pStyle w:val="ListParagraph"/>
        <w:rPr>
          <w:lang w:val="en-US"/>
        </w:rPr>
      </w:pPr>
      <w:r>
        <w:rPr>
          <w:lang w:val="en-US"/>
        </w:rPr>
        <w:t>The max takeoff weight of helicopter does not excess 1.5 times of its empty weight</w:t>
      </w:r>
    </w:p>
    <w:p w:rsidR="00782037" w:rsidRPr="00782037" w:rsidRDefault="00782037" w:rsidP="00782037">
      <w:pPr>
        <w:pStyle w:val="ListParagraph"/>
        <w:numPr>
          <w:ilvl w:val="0"/>
          <w:numId w:val="27"/>
        </w:numPr>
        <w:rPr>
          <w:color w:val="FF0000"/>
          <w:lang w:val="en-US"/>
        </w:rPr>
      </w:pPr>
      <w:r w:rsidRPr="00782037">
        <w:rPr>
          <w:color w:val="FF0000"/>
          <w:lang w:val="en-US"/>
        </w:rPr>
        <w:t>Chương trình có chức năng thay đổi loại máy bay và kích thước đường băng cần thiết của máy bay cánh cố định</w:t>
      </w:r>
    </w:p>
    <w:p w:rsidR="00782037" w:rsidRPr="00782037" w:rsidRDefault="00782037" w:rsidP="00782037">
      <w:pPr>
        <w:pStyle w:val="ListParagraph"/>
        <w:numPr>
          <w:ilvl w:val="0"/>
          <w:numId w:val="27"/>
        </w:numPr>
        <w:rPr>
          <w:color w:val="FF0000"/>
          <w:lang w:val="en-US"/>
        </w:rPr>
      </w:pPr>
      <w:r w:rsidRPr="00782037">
        <w:rPr>
          <w:color w:val="FF0000"/>
          <w:lang w:val="en-US"/>
        </w:rPr>
        <w:t>Nếu máy bay cánh cố định được đỗ trong sân bay, kích thước đường băng nhỏ nhất của nó không vượt quá kích thước đường băng sân bay.</w:t>
      </w:r>
    </w:p>
    <w:p w:rsidR="00782037" w:rsidRPr="00782037" w:rsidRDefault="00782037" w:rsidP="00782037">
      <w:pPr>
        <w:pStyle w:val="ListParagraph"/>
        <w:numPr>
          <w:ilvl w:val="0"/>
          <w:numId w:val="27"/>
        </w:numPr>
        <w:rPr>
          <w:color w:val="FF0000"/>
          <w:lang w:val="en-US"/>
        </w:rPr>
      </w:pPr>
      <w:r w:rsidRPr="00782037">
        <w:rPr>
          <w:color w:val="FF0000"/>
          <w:lang w:val="en-US"/>
        </w:rPr>
        <w:t xml:space="preserve">Chương trình có chức năng tốc độ hành trình và trọng lượng cất cánh tối đa của máy bay trực thăng. </w:t>
      </w:r>
    </w:p>
    <w:p w:rsidR="00782037" w:rsidRPr="00782037" w:rsidRDefault="00782037" w:rsidP="00782037">
      <w:pPr>
        <w:pStyle w:val="ListParagraph"/>
        <w:numPr>
          <w:ilvl w:val="0"/>
          <w:numId w:val="27"/>
        </w:numPr>
        <w:rPr>
          <w:color w:val="FF0000"/>
          <w:lang w:val="en-US"/>
        </w:rPr>
      </w:pPr>
      <w:r w:rsidRPr="00782037">
        <w:rPr>
          <w:color w:val="FF0000"/>
          <w:lang w:val="en-US"/>
        </w:rPr>
        <w:t>Trọng lượng cất cánh tối đa của máy bay trực thăng không vượt quá 1,5 lần trọng lượng trống của nó</w:t>
      </w:r>
    </w:p>
    <w:p w:rsidR="007B3F5C" w:rsidRDefault="007B3F5C" w:rsidP="007B3F5C">
      <w:pPr>
        <w:pStyle w:val="Heading2"/>
        <w:rPr>
          <w:lang w:val="en-US"/>
        </w:rPr>
      </w:pPr>
      <w:r>
        <w:t>Require 0</w:t>
      </w:r>
      <w:r>
        <w:rPr>
          <w:lang w:val="en-US"/>
        </w:rPr>
        <w:t>09</w:t>
      </w:r>
      <w:r>
        <w:t xml:space="preserve">: </w:t>
      </w:r>
      <w:r>
        <w:rPr>
          <w:lang w:val="en-US"/>
        </w:rPr>
        <w:t>Output data</w:t>
      </w:r>
    </w:p>
    <w:p w:rsidR="006155C8" w:rsidRDefault="007B3F5C" w:rsidP="007B3F5C">
      <w:pPr>
        <w:pStyle w:val="ListParagraph"/>
      </w:pPr>
      <w:r w:rsidRPr="00D40D62">
        <w:rPr>
          <w:lang w:val="en-US"/>
        </w:rPr>
        <w:t>The program has function to save the data of a</w:t>
      </w:r>
      <w:r>
        <w:rPr>
          <w:lang w:val="en-US"/>
        </w:rPr>
        <w:t>n</w:t>
      </w:r>
      <w:r w:rsidRPr="00D40D62">
        <w:rPr>
          <w:lang w:val="en-US"/>
        </w:rPr>
        <w:t xml:space="preserve"> </w:t>
      </w:r>
      <w:r>
        <w:rPr>
          <w:lang w:val="en-US"/>
        </w:rPr>
        <w:t>airport</w:t>
      </w:r>
      <w:r w:rsidRPr="00D40D62">
        <w:rPr>
          <w:lang w:val="en-US"/>
        </w:rPr>
        <w:t>, having a valid data</w:t>
      </w:r>
      <w:r>
        <w:rPr>
          <w:lang w:val="en-US"/>
        </w:rPr>
        <w:t xml:space="preserve"> to </w:t>
      </w:r>
      <w:r w:rsidR="00AB7D8E">
        <w:t>an output databas</w:t>
      </w:r>
      <w:r w:rsidR="00116892">
        <w:rPr>
          <w:lang w:val="en-US"/>
        </w:rPr>
        <w:t>e</w:t>
      </w:r>
    </w:p>
    <w:p w:rsidR="00227B5A" w:rsidRDefault="00227B5A" w:rsidP="00227B5A">
      <w:pPr>
        <w:pStyle w:val="ListParagraph"/>
        <w:rPr>
          <w:lang w:val="en-US"/>
        </w:rPr>
      </w:pPr>
      <w:r>
        <w:rPr>
          <w:lang w:val="en-US"/>
        </w:rPr>
        <w:t>An</w:t>
      </w:r>
      <w:r w:rsidRPr="00D40D62">
        <w:rPr>
          <w:lang w:val="en-US"/>
        </w:rPr>
        <w:t xml:space="preserve"> </w:t>
      </w:r>
      <w:r>
        <w:rPr>
          <w:lang w:val="en-US"/>
        </w:rPr>
        <w:t>airport</w:t>
      </w:r>
      <w:r w:rsidRPr="00D40D62">
        <w:rPr>
          <w:lang w:val="en-US"/>
        </w:rPr>
        <w:t xml:space="preserve">, having a valid data </w:t>
      </w:r>
      <w:r>
        <w:rPr>
          <w:lang w:val="en-US"/>
        </w:rPr>
        <w:t>is an airport having</w:t>
      </w:r>
    </w:p>
    <w:p w:rsidR="00227B5A" w:rsidRDefault="00227B5A" w:rsidP="00227B5A">
      <w:pPr>
        <w:pStyle w:val="PB2"/>
        <w:rPr>
          <w:lang w:val="en-US"/>
        </w:rPr>
      </w:pPr>
      <w:r>
        <w:rPr>
          <w:lang w:val="en-US"/>
        </w:rPr>
        <w:t>At least 5 fixed wing airplanes</w:t>
      </w:r>
    </w:p>
    <w:p w:rsidR="00227B5A" w:rsidRPr="008A53FC" w:rsidRDefault="00227B5A" w:rsidP="00227B5A">
      <w:pPr>
        <w:pStyle w:val="PB2"/>
        <w:rPr>
          <w:lang w:val="en-US"/>
        </w:rPr>
      </w:pPr>
      <w:r>
        <w:rPr>
          <w:lang w:val="en-US"/>
        </w:rPr>
        <w:t>At least 10 helicopters</w:t>
      </w:r>
    </w:p>
    <w:p w:rsidR="00227B5A" w:rsidRDefault="00227B5A" w:rsidP="00227B5A">
      <w:pPr>
        <w:pStyle w:val="ListParagraph"/>
        <w:rPr>
          <w:lang w:val="en-US"/>
        </w:rPr>
      </w:pPr>
      <w:r>
        <w:rPr>
          <w:lang w:val="en-US"/>
        </w:rPr>
        <w:t>The output file is a csv file</w:t>
      </w:r>
    </w:p>
    <w:p w:rsidR="005831B4" w:rsidRDefault="005831B4" w:rsidP="005831B4">
      <w:pPr>
        <w:pStyle w:val="ListParagraph"/>
        <w:rPr>
          <w:lang w:val="en-US"/>
        </w:rPr>
      </w:pPr>
      <w:r>
        <w:rPr>
          <w:lang w:val="en-US"/>
        </w:rPr>
        <w:t xml:space="preserve">The output data </w:t>
      </w:r>
      <w:r>
        <w:t xml:space="preserve">to a file </w:t>
      </w:r>
      <w:r>
        <w:rPr>
          <w:lang w:val="en-US"/>
        </w:rPr>
        <w:t>of an airport is</w:t>
      </w:r>
    </w:p>
    <w:p w:rsidR="005831B4" w:rsidRPr="008C7F78" w:rsidRDefault="005831B4" w:rsidP="005831B4">
      <w:pPr>
        <w:pStyle w:val="PB2"/>
        <w:rPr>
          <w:lang w:val="en-US"/>
        </w:rPr>
      </w:pPr>
      <w:r w:rsidRPr="008C7F78">
        <w:rPr>
          <w:lang w:val="en-US"/>
        </w:rPr>
        <w:t xml:space="preserve">In the first line: </w:t>
      </w:r>
      <w:r>
        <w:rPr>
          <w:lang w:val="en-US"/>
        </w:rPr>
        <w:t>Airport</w:t>
      </w:r>
      <w:r w:rsidRPr="008C7F78">
        <w:rPr>
          <w:lang w:val="en-US"/>
        </w:rPr>
        <w:t xml:space="preserve"> ID, </w:t>
      </w:r>
      <w:r>
        <w:rPr>
          <w:lang w:val="en-US"/>
        </w:rPr>
        <w:t>name, runway size, capacity</w:t>
      </w:r>
    </w:p>
    <w:p w:rsidR="005831B4" w:rsidRDefault="005831B4" w:rsidP="005831B4">
      <w:pPr>
        <w:pStyle w:val="PB2"/>
        <w:rPr>
          <w:lang w:val="en-US"/>
        </w:rPr>
      </w:pPr>
      <w:r>
        <w:rPr>
          <w:lang w:val="en-US"/>
        </w:rPr>
        <w:t>Fixed wing airplane information, sorted by range and min needed runway size from higher to lower</w:t>
      </w:r>
    </w:p>
    <w:p w:rsidR="005831B4" w:rsidRDefault="005831B4" w:rsidP="005831B4">
      <w:pPr>
        <w:pStyle w:val="PB2"/>
        <w:rPr>
          <w:lang w:val="en-US"/>
        </w:rPr>
      </w:pPr>
      <w:r>
        <w:rPr>
          <w:lang w:val="en-US"/>
        </w:rPr>
        <w:t>Information of each fixed wing airplane is in one output line</w:t>
      </w:r>
    </w:p>
    <w:p w:rsidR="005831B4" w:rsidRDefault="005831B4" w:rsidP="005831B4">
      <w:pPr>
        <w:pStyle w:val="PB2"/>
        <w:rPr>
          <w:lang w:val="en-US"/>
        </w:rPr>
      </w:pPr>
      <w:r>
        <w:rPr>
          <w:lang w:val="en-US"/>
        </w:rPr>
        <w:t>Helicopter information, sorted by range and max takeoff weight from higher to lower</w:t>
      </w:r>
    </w:p>
    <w:p w:rsidR="005831B4" w:rsidRDefault="005831B4" w:rsidP="005831B4">
      <w:pPr>
        <w:pStyle w:val="PB2"/>
        <w:rPr>
          <w:lang w:val="en-US"/>
        </w:rPr>
      </w:pPr>
      <w:r>
        <w:rPr>
          <w:lang w:val="en-US"/>
        </w:rPr>
        <w:t>Information of each helicopter is in one output line</w:t>
      </w:r>
    </w:p>
    <w:p w:rsidR="005831B4" w:rsidRDefault="005831B4" w:rsidP="005831B4">
      <w:pPr>
        <w:pStyle w:val="PB2"/>
        <w:rPr>
          <w:lang w:val="en-US"/>
        </w:rPr>
      </w:pPr>
      <w:r>
        <w:rPr>
          <w:lang w:val="en-US"/>
        </w:rPr>
        <w:t>The plan – fixed wing and helicopter – information will be followed by its fly method – “fixed wing” for fixed wing airplane and “rotated wing” for helicopter.</w:t>
      </w:r>
    </w:p>
    <w:p w:rsidR="00EE1EBA" w:rsidRDefault="00EE1EBA" w:rsidP="00EE1EBA">
      <w:pPr>
        <w:pStyle w:val="ListParagraph"/>
      </w:pPr>
      <w:r>
        <w:t>When saving the data of a valid airport to a database, the data of planes (fixed wing or helicopter) parking in this airport will be saved too.</w:t>
      </w:r>
    </w:p>
    <w:p w:rsidR="00F22B7C" w:rsidRDefault="006155C8" w:rsidP="007B3F5C">
      <w:pPr>
        <w:pStyle w:val="ListParagraph"/>
      </w:pPr>
      <w:r>
        <w:t xml:space="preserve">Output database </w:t>
      </w:r>
      <w:r w:rsidR="00F22B7C">
        <w:rPr>
          <w:lang w:val="en-US"/>
        </w:rPr>
        <w:t xml:space="preserve">is </w:t>
      </w:r>
      <w:r w:rsidR="00606886">
        <w:rPr>
          <w:lang w:val="en-US"/>
        </w:rPr>
        <w:t>SQL Server light TestDB on local machine</w:t>
      </w:r>
    </w:p>
    <w:p w:rsidR="00AC604B" w:rsidRDefault="00F71515" w:rsidP="00AC604B">
      <w:pPr>
        <w:pStyle w:val="ListParagraph"/>
      </w:pPr>
      <w:r>
        <w:rPr>
          <w:lang w:val="en-US"/>
        </w:rPr>
        <w:lastRenderedPageBreak/>
        <w:t>TestDB</w:t>
      </w:r>
      <w:r>
        <w:t xml:space="preserve"> contains 3 tables</w:t>
      </w:r>
      <w:r w:rsidR="00355121">
        <w:t xml:space="preserve"> FixedWing</w:t>
      </w:r>
      <w:r w:rsidR="00335F1A">
        <w:rPr>
          <w:lang w:val="en-US"/>
        </w:rPr>
        <w:t>s</w:t>
      </w:r>
      <w:r w:rsidR="00355121">
        <w:t>, Helicopter</w:t>
      </w:r>
      <w:r w:rsidR="00335F1A">
        <w:rPr>
          <w:lang w:val="en-US"/>
        </w:rPr>
        <w:t>s</w:t>
      </w:r>
      <w:r w:rsidR="00355121">
        <w:t xml:space="preserve"> and Airport</w:t>
      </w:r>
      <w:r w:rsidR="00335F1A">
        <w:rPr>
          <w:lang w:val="en-US"/>
        </w:rPr>
        <w:t>s</w:t>
      </w:r>
      <w:r>
        <w:t xml:space="preserve">, </w:t>
      </w:r>
      <w:r w:rsidR="00355121">
        <w:t xml:space="preserve">Theirs structures </w:t>
      </w:r>
      <w:r>
        <w:t xml:space="preserve">correspond </w:t>
      </w:r>
      <w:r w:rsidR="00355121">
        <w:t>the format of input data in requirement 005</w:t>
      </w:r>
    </w:p>
    <w:p w:rsidR="00AC604B" w:rsidRPr="00AC604B" w:rsidRDefault="00AC604B" w:rsidP="00AC604B">
      <w:pPr>
        <w:pStyle w:val="ListParagraph"/>
        <w:numPr>
          <w:ilvl w:val="0"/>
          <w:numId w:val="27"/>
        </w:numPr>
        <w:rPr>
          <w:color w:val="FF0000"/>
        </w:rPr>
      </w:pPr>
      <w:r w:rsidRPr="00AC604B">
        <w:rPr>
          <w:color w:val="FF0000"/>
          <w:lang w:val="en-US"/>
        </w:rPr>
        <w:t>Chương trình có chức năng lưu dữ liệu của một sân bay, có dữ liệu hợp lệ cho một cơ sở dữ liệu đầ</w:t>
      </w:r>
      <w:r>
        <w:rPr>
          <w:color w:val="FF0000"/>
          <w:lang w:val="en-US"/>
        </w:rPr>
        <w:t>u ra</w:t>
      </w:r>
    </w:p>
    <w:p w:rsidR="00AC604B" w:rsidRPr="00AC604B" w:rsidRDefault="00AC604B" w:rsidP="00AC604B">
      <w:pPr>
        <w:pStyle w:val="ListParagraph"/>
        <w:numPr>
          <w:ilvl w:val="0"/>
          <w:numId w:val="27"/>
        </w:numPr>
        <w:rPr>
          <w:color w:val="FF0000"/>
        </w:rPr>
      </w:pPr>
      <w:r w:rsidRPr="00AC604B">
        <w:rPr>
          <w:color w:val="FF0000"/>
          <w:lang w:val="en-US"/>
        </w:rPr>
        <w:t>Sân bay, có dữ liệu hợp lệ là sân bay có o Ít nhất 5 máy bay cánh cố định o Ít nhất 10 máy bay trự</w:t>
      </w:r>
      <w:r>
        <w:rPr>
          <w:color w:val="FF0000"/>
          <w:lang w:val="en-US"/>
        </w:rPr>
        <w:t xml:space="preserve">c thăng </w:t>
      </w:r>
    </w:p>
    <w:p w:rsidR="00AC604B" w:rsidRPr="00AC604B" w:rsidRDefault="00AC604B" w:rsidP="00AC604B">
      <w:pPr>
        <w:pStyle w:val="ListParagraph"/>
        <w:numPr>
          <w:ilvl w:val="0"/>
          <w:numId w:val="27"/>
        </w:numPr>
        <w:rPr>
          <w:color w:val="FF0000"/>
        </w:rPr>
      </w:pPr>
      <w:r w:rsidRPr="00AC604B">
        <w:rPr>
          <w:color w:val="FF0000"/>
          <w:lang w:val="en-US"/>
        </w:rPr>
        <w:t>Tệp đầu ra là tệ</w:t>
      </w:r>
      <w:r>
        <w:rPr>
          <w:color w:val="FF0000"/>
          <w:lang w:val="en-US"/>
        </w:rPr>
        <w:t xml:space="preserve">p csv </w:t>
      </w:r>
    </w:p>
    <w:p w:rsidR="00AC604B" w:rsidRPr="00AC604B" w:rsidRDefault="00AC604B" w:rsidP="00AC604B">
      <w:pPr>
        <w:pStyle w:val="ListParagraph"/>
        <w:numPr>
          <w:ilvl w:val="0"/>
          <w:numId w:val="27"/>
        </w:numPr>
        <w:rPr>
          <w:color w:val="FF0000"/>
        </w:rPr>
      </w:pPr>
      <w:r w:rsidRPr="00AC604B">
        <w:rPr>
          <w:color w:val="FF0000"/>
          <w:lang w:val="en-US"/>
        </w:rPr>
        <w:t>Dữ liệu đầu ra cho một tệp của sân bay là o Trong dòng đầu tiên: ID sân bay, tên, kích thước đường băng, dung lượng o Thông tin máy bay cánh cố định, sắp xếp theo phạm vi và kích thước đường băng cần thiết tối thiểu từ cao xuống thấp o Thông tin của mỗi chiếc máy bay cánh cố định nằm trong một dòng đầu ra o Thông tin máy bay trực thăng, sắp xếp theo phạm vi và trọng lượng cất cánh tối đa từ cao xuống thấp o Thông tin của mỗi máy bay trực thăng nằm trong một dòng đầu ra o Kế hoạch - cánh cố định và trực thăng - thông tin sẽ được theo sau bởi phương pháp bay - "cánh cố định" cho máy bay cánh cố định và "cánh xoay" cho trự</w:t>
      </w:r>
      <w:r>
        <w:rPr>
          <w:color w:val="FF0000"/>
          <w:lang w:val="en-US"/>
        </w:rPr>
        <w:t>c thăng.</w:t>
      </w:r>
    </w:p>
    <w:p w:rsidR="00AC604B" w:rsidRPr="00AC604B" w:rsidRDefault="00AC604B" w:rsidP="00AC604B">
      <w:pPr>
        <w:pStyle w:val="ListParagraph"/>
        <w:numPr>
          <w:ilvl w:val="0"/>
          <w:numId w:val="27"/>
        </w:numPr>
        <w:rPr>
          <w:color w:val="FF0000"/>
        </w:rPr>
      </w:pPr>
      <w:r w:rsidRPr="00AC604B">
        <w:rPr>
          <w:color w:val="FF0000"/>
          <w:lang w:val="en-US"/>
        </w:rPr>
        <w:t xml:space="preserve">Khi lưu dữ liệu của một sân bay hợp lệ vào cơ sở dữ liệu, dữ liệu của máy bay (cánh cố định hoặc trực thăng) trong bãi đậu </w:t>
      </w:r>
      <w:proofErr w:type="gramStart"/>
      <w:r w:rsidRPr="00AC604B">
        <w:rPr>
          <w:color w:val="FF0000"/>
          <w:lang w:val="en-US"/>
        </w:rPr>
        <w:t>xe</w:t>
      </w:r>
      <w:proofErr w:type="gramEnd"/>
      <w:r w:rsidRPr="00AC604B">
        <w:rPr>
          <w:color w:val="FF0000"/>
          <w:lang w:val="en-US"/>
        </w:rPr>
        <w:t xml:space="preserve"> tại sân bay này cũng sẽ được lưu lạ</w:t>
      </w:r>
      <w:r>
        <w:rPr>
          <w:color w:val="FF0000"/>
          <w:lang w:val="en-US"/>
        </w:rPr>
        <w:t>i.</w:t>
      </w:r>
    </w:p>
    <w:p w:rsidR="00AC604B" w:rsidRPr="00AC604B" w:rsidRDefault="00AC604B" w:rsidP="00AC604B">
      <w:pPr>
        <w:pStyle w:val="ListParagraph"/>
        <w:numPr>
          <w:ilvl w:val="0"/>
          <w:numId w:val="27"/>
        </w:numPr>
        <w:rPr>
          <w:color w:val="FF0000"/>
        </w:rPr>
      </w:pPr>
      <w:r w:rsidRPr="00AC604B">
        <w:rPr>
          <w:color w:val="FF0000"/>
          <w:lang w:val="en-US"/>
        </w:rPr>
        <w:t>Cơ sở dữ liệu đầu ra là SQL Server light TestDB trên máy cục bộ</w:t>
      </w:r>
      <w:r>
        <w:rPr>
          <w:color w:val="FF0000"/>
          <w:lang w:val="en-US"/>
        </w:rPr>
        <w:t xml:space="preserve"> </w:t>
      </w:r>
    </w:p>
    <w:p w:rsidR="00AC604B" w:rsidRPr="00AC604B" w:rsidRDefault="00AC604B" w:rsidP="00AC604B">
      <w:pPr>
        <w:pStyle w:val="ListParagraph"/>
        <w:numPr>
          <w:ilvl w:val="0"/>
          <w:numId w:val="27"/>
        </w:numPr>
        <w:rPr>
          <w:color w:val="FF0000"/>
        </w:rPr>
      </w:pPr>
      <w:r w:rsidRPr="00AC604B">
        <w:rPr>
          <w:color w:val="FF0000"/>
          <w:lang w:val="en-US"/>
        </w:rPr>
        <w:t>TestDB chứa 3 bảng FixedWings, Helicopters và Airport, cấu trúc của chúng tương ứng với định dạng dữ liệu đầu vào theo yêu cầu 005</w:t>
      </w:r>
    </w:p>
    <w:p w:rsidR="00C51107" w:rsidRPr="00C51107" w:rsidRDefault="00C51107" w:rsidP="00C51107">
      <w:pPr>
        <w:rPr>
          <w:lang w:val="en-US"/>
        </w:rPr>
      </w:pPr>
    </w:p>
    <w:p w:rsidR="007B3F5C" w:rsidRDefault="007B3F5C" w:rsidP="007B3F5C">
      <w:pPr>
        <w:pStyle w:val="Heading2"/>
        <w:rPr>
          <w:lang w:val="en-US"/>
        </w:rPr>
      </w:pPr>
      <w:r>
        <w:t>Require 0</w:t>
      </w:r>
      <w:r>
        <w:rPr>
          <w:lang w:val="en-US"/>
        </w:rPr>
        <w:t>10</w:t>
      </w:r>
      <w:r>
        <w:t xml:space="preserve">: </w:t>
      </w:r>
      <w:r>
        <w:rPr>
          <w:lang w:val="en-US"/>
        </w:rPr>
        <w:t>Interface</w:t>
      </w:r>
    </w:p>
    <w:p w:rsidR="007B3F5C" w:rsidRDefault="007B3F5C" w:rsidP="007B3F5C">
      <w:pPr>
        <w:rPr>
          <w:lang w:val="en-US"/>
        </w:rPr>
      </w:pPr>
      <w:r>
        <w:rPr>
          <w:lang w:val="en-US"/>
        </w:rPr>
        <w:t xml:space="preserve">The main </w:t>
      </w:r>
      <w:r w:rsidR="00AE130A">
        <w:rPr>
          <w:lang w:val="en-US"/>
        </w:rPr>
        <w:t>web</w:t>
      </w:r>
      <w:r w:rsidR="00BD262E">
        <w:rPr>
          <w:lang w:val="en-US"/>
        </w:rPr>
        <w:t xml:space="preserve"> </w:t>
      </w:r>
      <w:r w:rsidR="00AE130A">
        <w:rPr>
          <w:lang w:val="en-US"/>
        </w:rPr>
        <w:t>form</w:t>
      </w:r>
      <w:r w:rsidR="00465BDE">
        <w:t xml:space="preserve"> </w:t>
      </w:r>
      <w:r w:rsidR="00C42DE6">
        <w:t>allows selecting the functions for</w:t>
      </w:r>
      <w:r>
        <w:rPr>
          <w:lang w:val="en-US"/>
        </w:rPr>
        <w:t>:</w:t>
      </w:r>
    </w:p>
    <w:p w:rsidR="007B3F5C" w:rsidRPr="00C42DE6" w:rsidRDefault="00C42DE6" w:rsidP="007B3F5C">
      <w:pPr>
        <w:pStyle w:val="ListParagraph"/>
        <w:rPr>
          <w:lang w:val="en-US"/>
        </w:rPr>
      </w:pPr>
      <w:r>
        <w:t>Input d</w:t>
      </w:r>
      <w:r>
        <w:rPr>
          <w:lang w:val="en-US"/>
        </w:rPr>
        <w:t>ata</w:t>
      </w:r>
      <w:r>
        <w:t xml:space="preserve"> from input file</w:t>
      </w:r>
    </w:p>
    <w:p w:rsidR="007B3F5C" w:rsidRDefault="007B3F5C" w:rsidP="00792D73">
      <w:pPr>
        <w:pStyle w:val="ListParagraph"/>
        <w:rPr>
          <w:lang w:val="en-US"/>
        </w:rPr>
      </w:pPr>
      <w:r>
        <w:rPr>
          <w:lang w:val="en-US"/>
        </w:rPr>
        <w:t xml:space="preserve">Airport </w:t>
      </w:r>
      <w:r w:rsidR="00792D73">
        <w:rPr>
          <w:lang w:val="en-US"/>
        </w:rPr>
        <w:t>management</w:t>
      </w:r>
    </w:p>
    <w:p w:rsidR="007B3F5C" w:rsidRPr="00C3437B" w:rsidRDefault="00792D73" w:rsidP="007B3F5C">
      <w:pPr>
        <w:pStyle w:val="PB2"/>
        <w:rPr>
          <w:lang w:val="en-US"/>
        </w:rPr>
      </w:pPr>
      <w:r>
        <w:t>D</w:t>
      </w:r>
      <w:r w:rsidR="007B3F5C">
        <w:rPr>
          <w:lang w:val="en-US"/>
        </w:rPr>
        <w:t xml:space="preserve">isplay </w:t>
      </w:r>
      <w:r>
        <w:t xml:space="preserve">list of all airport </w:t>
      </w:r>
      <w:r w:rsidR="007B3F5C">
        <w:rPr>
          <w:lang w:val="en-US"/>
        </w:rPr>
        <w:t>information</w:t>
      </w:r>
      <w:r w:rsidR="00C3437B">
        <w:t>, sorted by airport ID</w:t>
      </w:r>
    </w:p>
    <w:p w:rsidR="00C3437B" w:rsidRPr="00930750" w:rsidRDefault="00C3437B" w:rsidP="007B3F5C">
      <w:pPr>
        <w:pStyle w:val="PB2"/>
        <w:rPr>
          <w:lang w:val="en-US"/>
        </w:rPr>
      </w:pPr>
      <w:r>
        <w:t>D</w:t>
      </w:r>
      <w:r>
        <w:rPr>
          <w:lang w:val="en-US"/>
        </w:rPr>
        <w:t xml:space="preserve">isplay </w:t>
      </w:r>
      <w:r>
        <w:t xml:space="preserve">the status of one airport, selected by </w:t>
      </w:r>
      <w:r w:rsidR="00082B20">
        <w:t xml:space="preserve">airport </w:t>
      </w:r>
      <w:r>
        <w:t>ID</w:t>
      </w:r>
    </w:p>
    <w:p w:rsidR="00930750" w:rsidRPr="0049531D" w:rsidRDefault="00136C6F" w:rsidP="007B3F5C">
      <w:pPr>
        <w:pStyle w:val="PB2"/>
        <w:rPr>
          <w:lang w:val="en-US"/>
        </w:rPr>
      </w:pPr>
      <w:r>
        <w:t>F</w:t>
      </w:r>
      <w:r w:rsidR="00930750">
        <w:rPr>
          <w:lang w:val="en-US"/>
        </w:rPr>
        <w:t>ollow</w:t>
      </w:r>
      <w:r w:rsidR="00930750">
        <w:t>ing</w:t>
      </w:r>
      <w:r w:rsidR="00930750">
        <w:rPr>
          <w:lang w:val="en-US"/>
        </w:rPr>
        <w:t xml:space="preserve"> the requirement 009</w:t>
      </w:r>
      <w:r w:rsidR="00082B20">
        <w:t xml:space="preserve">. The affected airport, except in the new airport creation case, is </w:t>
      </w:r>
      <w:r w:rsidR="00040EAD">
        <w:t xml:space="preserve">selected </w:t>
      </w:r>
      <w:r w:rsidR="00082B20">
        <w:t>by airport ID</w:t>
      </w:r>
    </w:p>
    <w:p w:rsidR="007B3F5C" w:rsidRPr="00930750" w:rsidRDefault="007B3F5C" w:rsidP="007B3F5C">
      <w:pPr>
        <w:pStyle w:val="ListParagraph"/>
        <w:rPr>
          <w:lang w:val="en-US"/>
        </w:rPr>
      </w:pPr>
      <w:r w:rsidRPr="00930750">
        <w:rPr>
          <w:lang w:val="en-US"/>
        </w:rPr>
        <w:t>Fixed wing airplane management</w:t>
      </w:r>
    </w:p>
    <w:p w:rsidR="00136C6F" w:rsidRPr="00136C6F" w:rsidRDefault="00136C6F" w:rsidP="007B3F5C">
      <w:pPr>
        <w:pStyle w:val="PB2"/>
        <w:rPr>
          <w:lang w:val="en-US"/>
        </w:rPr>
      </w:pPr>
      <w:r>
        <w:t xml:space="preserve">Display list of all </w:t>
      </w:r>
      <w:r w:rsidR="0018074D">
        <w:rPr>
          <w:lang w:val="en-US"/>
        </w:rPr>
        <w:t>f</w:t>
      </w:r>
      <w:r w:rsidRPr="00930750">
        <w:rPr>
          <w:lang w:val="en-US"/>
        </w:rPr>
        <w:t>ixed wing airplane</w:t>
      </w:r>
      <w:r w:rsidR="0018074D">
        <w:rPr>
          <w:lang w:val="en-US"/>
        </w:rPr>
        <w:t>s</w:t>
      </w:r>
      <w:r w:rsidR="00DA77BC">
        <w:t xml:space="preserve"> with its parking airport ID and name</w:t>
      </w:r>
    </w:p>
    <w:p w:rsidR="007B3F5C" w:rsidRDefault="00136C6F" w:rsidP="007B3F5C">
      <w:pPr>
        <w:pStyle w:val="PB2"/>
        <w:rPr>
          <w:lang w:val="en-US"/>
        </w:rPr>
      </w:pPr>
      <w:r>
        <w:t>F</w:t>
      </w:r>
      <w:r w:rsidR="007B3F5C" w:rsidRPr="00930750">
        <w:rPr>
          <w:lang w:val="en-US"/>
        </w:rPr>
        <w:t>ollow the requirement 010</w:t>
      </w:r>
      <w:r w:rsidR="00DD79DE">
        <w:t>. The affected airplane is selected by airp</w:t>
      </w:r>
      <w:r w:rsidR="00040EAD">
        <w:t>plane</w:t>
      </w:r>
      <w:r w:rsidR="00DD79DE">
        <w:t xml:space="preserve"> ID</w:t>
      </w:r>
    </w:p>
    <w:p w:rsidR="007B3F5C" w:rsidRDefault="007B3F5C" w:rsidP="007B3F5C">
      <w:pPr>
        <w:pStyle w:val="ListParagraph"/>
        <w:rPr>
          <w:lang w:val="en-US"/>
        </w:rPr>
      </w:pPr>
      <w:r>
        <w:rPr>
          <w:lang w:val="en-US"/>
        </w:rPr>
        <w:t>Helicopter management group</w:t>
      </w:r>
    </w:p>
    <w:p w:rsidR="00AB28DE" w:rsidRPr="00136C6F" w:rsidRDefault="00AB28DE" w:rsidP="00AB28DE">
      <w:pPr>
        <w:pStyle w:val="PB2"/>
        <w:rPr>
          <w:lang w:val="en-US"/>
        </w:rPr>
      </w:pPr>
      <w:r>
        <w:t xml:space="preserve">Display list of all </w:t>
      </w:r>
      <w:r w:rsidR="00BC3789">
        <w:t>helicopter</w:t>
      </w:r>
      <w:r w:rsidR="0018074D">
        <w:rPr>
          <w:lang w:val="en-US"/>
        </w:rPr>
        <w:t>s</w:t>
      </w:r>
      <w:r>
        <w:t xml:space="preserve"> with its parking airport ID and name</w:t>
      </w:r>
    </w:p>
    <w:p w:rsidR="007B3F5C" w:rsidRPr="00AB28DE" w:rsidRDefault="00AB28DE" w:rsidP="00AB28DE">
      <w:pPr>
        <w:pStyle w:val="PB2"/>
        <w:rPr>
          <w:lang w:val="en-US"/>
        </w:rPr>
      </w:pPr>
      <w:r>
        <w:t>F</w:t>
      </w:r>
      <w:r w:rsidRPr="00930750">
        <w:rPr>
          <w:lang w:val="en-US"/>
        </w:rPr>
        <w:t>ollow the requirement 010</w:t>
      </w:r>
      <w:r>
        <w:t>. The affected airplane is selected by airpplane ID</w:t>
      </w:r>
    </w:p>
    <w:p w:rsidR="007B3F5C" w:rsidRDefault="007B3F5C" w:rsidP="007B3F5C">
      <w:pPr>
        <w:pStyle w:val="ListParagraph"/>
        <w:rPr>
          <w:lang w:val="en-US"/>
        </w:rPr>
      </w:pPr>
      <w:r>
        <w:rPr>
          <w:lang w:val="en-US"/>
        </w:rPr>
        <w:t>Close program</w:t>
      </w:r>
    </w:p>
    <w:p w:rsidR="00AC604B" w:rsidRDefault="007B3F5C" w:rsidP="007B3F5C">
      <w:pPr>
        <w:rPr>
          <w:lang w:val="en-US"/>
        </w:rPr>
      </w:pPr>
      <w:r>
        <w:rPr>
          <w:lang w:val="en-US"/>
        </w:rPr>
        <w:t>Each unsuccessful action will b</w:t>
      </w:r>
      <w:r w:rsidR="00C0106A">
        <w:rPr>
          <w:lang w:val="en-US"/>
        </w:rPr>
        <w:t>e informed to user by a</w:t>
      </w:r>
      <w:r w:rsidR="00C0106A">
        <w:t>n error</w:t>
      </w:r>
      <w:r w:rsidR="00C0106A">
        <w:rPr>
          <w:lang w:val="en-US"/>
        </w:rPr>
        <w:t xml:space="preserve"> message</w:t>
      </w:r>
      <w:r w:rsidR="00752754">
        <w:rPr>
          <w:lang w:val="en-US"/>
        </w:rPr>
        <w:t xml:space="preserve"> box</w:t>
      </w:r>
    </w:p>
    <w:p w:rsidR="00AC604B" w:rsidRDefault="00AC604B" w:rsidP="00AC604B">
      <w:pPr>
        <w:pStyle w:val="ListParagraph"/>
        <w:numPr>
          <w:ilvl w:val="0"/>
          <w:numId w:val="27"/>
        </w:numPr>
        <w:rPr>
          <w:color w:val="FF0000"/>
          <w:lang w:val="en-US"/>
        </w:rPr>
      </w:pPr>
      <w:r w:rsidRPr="00AC604B">
        <w:rPr>
          <w:color w:val="FF0000"/>
          <w:lang w:val="en-US"/>
        </w:rPr>
        <w:t>Biểu mẫu web chính cho phép chọ</w:t>
      </w:r>
      <w:r>
        <w:rPr>
          <w:color w:val="FF0000"/>
          <w:lang w:val="en-US"/>
        </w:rPr>
        <w:t xml:space="preserve">n các hàm cho: </w:t>
      </w:r>
    </w:p>
    <w:p w:rsidR="00AC604B" w:rsidRDefault="00AC604B" w:rsidP="00AC604B">
      <w:pPr>
        <w:pStyle w:val="ListParagraph"/>
        <w:numPr>
          <w:ilvl w:val="0"/>
          <w:numId w:val="27"/>
        </w:numPr>
        <w:rPr>
          <w:color w:val="FF0000"/>
          <w:lang w:val="en-US"/>
        </w:rPr>
      </w:pPr>
      <w:r w:rsidRPr="00AC604B">
        <w:rPr>
          <w:color w:val="FF0000"/>
          <w:lang w:val="en-US"/>
        </w:rPr>
        <w:t>Nhập dữ liệu từ tập tin đầ</w:t>
      </w:r>
      <w:r>
        <w:rPr>
          <w:color w:val="FF0000"/>
          <w:lang w:val="en-US"/>
        </w:rPr>
        <w:t xml:space="preserve">u vào </w:t>
      </w:r>
    </w:p>
    <w:p w:rsidR="00DD56BD" w:rsidRDefault="00AC604B" w:rsidP="00AC604B">
      <w:pPr>
        <w:pStyle w:val="ListParagraph"/>
        <w:numPr>
          <w:ilvl w:val="0"/>
          <w:numId w:val="27"/>
        </w:numPr>
        <w:rPr>
          <w:color w:val="FF0000"/>
          <w:lang w:val="en-US"/>
        </w:rPr>
      </w:pPr>
      <w:r w:rsidRPr="00AC604B">
        <w:rPr>
          <w:color w:val="FF0000"/>
          <w:lang w:val="en-US"/>
        </w:rPr>
        <w:t>Quả</w:t>
      </w:r>
      <w:r w:rsidR="00DD56BD">
        <w:rPr>
          <w:color w:val="FF0000"/>
          <w:lang w:val="en-US"/>
        </w:rPr>
        <w:t xml:space="preserve">n lý sân bay </w:t>
      </w:r>
    </w:p>
    <w:p w:rsidR="00DD56BD" w:rsidRDefault="00AC604B" w:rsidP="00DD56BD">
      <w:pPr>
        <w:pStyle w:val="ListParagraph"/>
        <w:numPr>
          <w:ilvl w:val="0"/>
          <w:numId w:val="30"/>
        </w:numPr>
        <w:rPr>
          <w:color w:val="FF0000"/>
          <w:lang w:val="en-US"/>
        </w:rPr>
      </w:pPr>
      <w:r w:rsidRPr="00AC604B">
        <w:rPr>
          <w:color w:val="FF0000"/>
          <w:lang w:val="en-US"/>
        </w:rPr>
        <w:t>Hiển thị danh sách tất cả thông tin sân bay, được sắp xế</w:t>
      </w:r>
      <w:r w:rsidR="00DD56BD">
        <w:rPr>
          <w:color w:val="FF0000"/>
          <w:lang w:val="en-US"/>
        </w:rPr>
        <w:t>p theo ID sân bay</w:t>
      </w:r>
    </w:p>
    <w:p w:rsidR="00DD56BD" w:rsidRDefault="00AC604B" w:rsidP="00DD56BD">
      <w:pPr>
        <w:pStyle w:val="ListParagraph"/>
        <w:numPr>
          <w:ilvl w:val="0"/>
          <w:numId w:val="30"/>
        </w:numPr>
        <w:rPr>
          <w:color w:val="FF0000"/>
          <w:lang w:val="en-US"/>
        </w:rPr>
      </w:pPr>
      <w:r w:rsidRPr="00AC604B">
        <w:rPr>
          <w:color w:val="FF0000"/>
          <w:lang w:val="en-US"/>
        </w:rPr>
        <w:t>Hiển thị trạng thái của một sân bay, được chọn theo I</w:t>
      </w:r>
      <w:r w:rsidR="00DD56BD">
        <w:rPr>
          <w:color w:val="FF0000"/>
          <w:lang w:val="en-US"/>
        </w:rPr>
        <w:t xml:space="preserve">D sân bay </w:t>
      </w:r>
      <w:bookmarkStart w:id="1" w:name="_GoBack"/>
      <w:bookmarkEnd w:id="1"/>
    </w:p>
    <w:p w:rsidR="00AC604B" w:rsidRPr="00DD56BD" w:rsidRDefault="00AC604B" w:rsidP="00DD56BD">
      <w:pPr>
        <w:pStyle w:val="ListParagraph"/>
        <w:numPr>
          <w:ilvl w:val="0"/>
          <w:numId w:val="30"/>
        </w:numPr>
        <w:rPr>
          <w:color w:val="FF0000"/>
          <w:lang w:val="en-US"/>
        </w:rPr>
      </w:pPr>
      <w:r w:rsidRPr="00DD56BD">
        <w:rPr>
          <w:color w:val="FF0000"/>
          <w:lang w:val="en-US"/>
        </w:rPr>
        <w:lastRenderedPageBreak/>
        <w:t xml:space="preserve">Theo yêu cầu 009. Sân bay bị ảnh hưởng, ngoại trừ trường hợp tạo sân bay mới, được chọn </w:t>
      </w:r>
      <w:proofErr w:type="gramStart"/>
      <w:r w:rsidRPr="00DD56BD">
        <w:rPr>
          <w:color w:val="FF0000"/>
          <w:lang w:val="en-US"/>
        </w:rPr>
        <w:t>theo</w:t>
      </w:r>
      <w:proofErr w:type="gramEnd"/>
      <w:r w:rsidRPr="00DD56BD">
        <w:rPr>
          <w:color w:val="FF0000"/>
          <w:lang w:val="en-US"/>
        </w:rPr>
        <w:t xml:space="preserve"> ID sân bay </w:t>
      </w:r>
    </w:p>
    <w:p w:rsidR="00DD56BD" w:rsidRDefault="00AC604B" w:rsidP="00AC604B">
      <w:pPr>
        <w:pStyle w:val="ListParagraph"/>
        <w:numPr>
          <w:ilvl w:val="0"/>
          <w:numId w:val="27"/>
        </w:numPr>
        <w:rPr>
          <w:color w:val="FF0000"/>
          <w:lang w:val="en-US"/>
        </w:rPr>
      </w:pPr>
      <w:r w:rsidRPr="00AC604B">
        <w:rPr>
          <w:color w:val="FF0000"/>
          <w:lang w:val="en-US"/>
        </w:rPr>
        <w:t>Quản lý máy bay cánh cố đị</w:t>
      </w:r>
      <w:r w:rsidR="00DD56BD">
        <w:rPr>
          <w:color w:val="FF0000"/>
          <w:lang w:val="en-US"/>
        </w:rPr>
        <w:t xml:space="preserve">nh </w:t>
      </w:r>
    </w:p>
    <w:p w:rsidR="00DD56BD" w:rsidRDefault="00AC604B" w:rsidP="00DD56BD">
      <w:pPr>
        <w:pStyle w:val="ListParagraph"/>
        <w:numPr>
          <w:ilvl w:val="0"/>
          <w:numId w:val="29"/>
        </w:numPr>
        <w:rPr>
          <w:color w:val="FF0000"/>
          <w:lang w:val="en-US"/>
        </w:rPr>
      </w:pPr>
      <w:r w:rsidRPr="00AC604B">
        <w:rPr>
          <w:color w:val="FF0000"/>
          <w:lang w:val="en-US"/>
        </w:rPr>
        <w:t>Hiển thị danh sách tất cả các máy bay cánh cố định với tên và tên sân bay đậu xe củ</w:t>
      </w:r>
      <w:r w:rsidR="00DD56BD">
        <w:rPr>
          <w:color w:val="FF0000"/>
          <w:lang w:val="en-US"/>
        </w:rPr>
        <w:t>a nó</w:t>
      </w:r>
    </w:p>
    <w:p w:rsidR="00AC604B" w:rsidRDefault="00AC604B" w:rsidP="00DD56BD">
      <w:pPr>
        <w:pStyle w:val="ListParagraph"/>
        <w:numPr>
          <w:ilvl w:val="0"/>
          <w:numId w:val="29"/>
        </w:numPr>
        <w:rPr>
          <w:color w:val="FF0000"/>
          <w:lang w:val="en-US"/>
        </w:rPr>
      </w:pPr>
      <w:r w:rsidRPr="00AC604B">
        <w:rPr>
          <w:color w:val="FF0000"/>
          <w:lang w:val="en-US"/>
        </w:rPr>
        <w:t xml:space="preserve">Thực hiện </w:t>
      </w:r>
      <w:proofErr w:type="gramStart"/>
      <w:r w:rsidRPr="00AC604B">
        <w:rPr>
          <w:color w:val="FF0000"/>
          <w:lang w:val="en-US"/>
        </w:rPr>
        <w:t>theo</w:t>
      </w:r>
      <w:proofErr w:type="gramEnd"/>
      <w:r w:rsidRPr="00AC604B">
        <w:rPr>
          <w:color w:val="FF0000"/>
          <w:lang w:val="en-US"/>
        </w:rPr>
        <w:t xml:space="preserve"> yêu cầu 010. Máy bay bị ảnh hưởng được chọn bở</w:t>
      </w:r>
      <w:r>
        <w:rPr>
          <w:color w:val="FF0000"/>
          <w:lang w:val="en-US"/>
        </w:rPr>
        <w:t xml:space="preserve">i ID airpplane </w:t>
      </w:r>
    </w:p>
    <w:p w:rsidR="00DD56BD" w:rsidRDefault="00AC604B" w:rsidP="00AC604B">
      <w:pPr>
        <w:pStyle w:val="ListParagraph"/>
        <w:numPr>
          <w:ilvl w:val="0"/>
          <w:numId w:val="27"/>
        </w:numPr>
        <w:rPr>
          <w:color w:val="FF0000"/>
          <w:lang w:val="en-US"/>
        </w:rPr>
      </w:pPr>
      <w:r w:rsidRPr="00AC604B">
        <w:rPr>
          <w:color w:val="FF0000"/>
          <w:lang w:val="en-US"/>
        </w:rPr>
        <w:t>Nhóm quản lý trự</w:t>
      </w:r>
      <w:r w:rsidR="00DD56BD">
        <w:rPr>
          <w:color w:val="FF0000"/>
          <w:lang w:val="en-US"/>
        </w:rPr>
        <w:t xml:space="preserve">c thăng </w:t>
      </w:r>
    </w:p>
    <w:p w:rsidR="00DD56BD" w:rsidRDefault="00DD56BD" w:rsidP="00DD56BD">
      <w:pPr>
        <w:pStyle w:val="ListParagraph"/>
        <w:numPr>
          <w:ilvl w:val="0"/>
          <w:numId w:val="29"/>
        </w:numPr>
        <w:rPr>
          <w:color w:val="FF0000"/>
          <w:lang w:val="en-US"/>
        </w:rPr>
      </w:pPr>
      <w:r>
        <w:rPr>
          <w:color w:val="FF0000"/>
          <w:lang w:val="en-US"/>
        </w:rPr>
        <w:t xml:space="preserve"> </w:t>
      </w:r>
      <w:r w:rsidR="00AC604B" w:rsidRPr="00AC604B">
        <w:rPr>
          <w:color w:val="FF0000"/>
          <w:lang w:val="en-US"/>
        </w:rPr>
        <w:t>Hiển thị danh sách tất cả các máy bay trực thăng có tên và tên sân bay đậu xe củ</w:t>
      </w:r>
      <w:r>
        <w:rPr>
          <w:color w:val="FF0000"/>
          <w:lang w:val="en-US"/>
        </w:rPr>
        <w:t xml:space="preserve">a nó </w:t>
      </w:r>
    </w:p>
    <w:p w:rsidR="00AC604B" w:rsidRDefault="00AC604B" w:rsidP="00DD56BD">
      <w:pPr>
        <w:pStyle w:val="ListParagraph"/>
        <w:numPr>
          <w:ilvl w:val="0"/>
          <w:numId w:val="29"/>
        </w:numPr>
        <w:rPr>
          <w:color w:val="FF0000"/>
          <w:lang w:val="en-US"/>
        </w:rPr>
      </w:pPr>
      <w:r w:rsidRPr="00AC604B">
        <w:rPr>
          <w:color w:val="FF0000"/>
          <w:lang w:val="en-US"/>
        </w:rPr>
        <w:t xml:space="preserve">Thực hiện </w:t>
      </w:r>
      <w:proofErr w:type="gramStart"/>
      <w:r w:rsidRPr="00AC604B">
        <w:rPr>
          <w:color w:val="FF0000"/>
          <w:lang w:val="en-US"/>
        </w:rPr>
        <w:t>theo</w:t>
      </w:r>
      <w:proofErr w:type="gramEnd"/>
      <w:r w:rsidRPr="00AC604B">
        <w:rPr>
          <w:color w:val="FF0000"/>
          <w:lang w:val="en-US"/>
        </w:rPr>
        <w:t xml:space="preserve"> yêu cầu 010. Máy bay bị ảnh hưởng được chọn bở</w:t>
      </w:r>
      <w:r>
        <w:rPr>
          <w:color w:val="FF0000"/>
          <w:lang w:val="en-US"/>
        </w:rPr>
        <w:t xml:space="preserve">i ID airpplane </w:t>
      </w:r>
    </w:p>
    <w:p w:rsidR="00DD56BD" w:rsidRDefault="00AC604B" w:rsidP="00AC604B">
      <w:pPr>
        <w:pStyle w:val="ListParagraph"/>
        <w:numPr>
          <w:ilvl w:val="0"/>
          <w:numId w:val="27"/>
        </w:numPr>
        <w:rPr>
          <w:color w:val="FF0000"/>
          <w:lang w:val="en-US"/>
        </w:rPr>
      </w:pPr>
      <w:r w:rsidRPr="00AC604B">
        <w:rPr>
          <w:color w:val="FF0000"/>
          <w:lang w:val="en-US"/>
        </w:rPr>
        <w:t xml:space="preserve"> Đóng chương trình </w:t>
      </w:r>
    </w:p>
    <w:p w:rsidR="00AC604B" w:rsidRPr="00AC604B" w:rsidRDefault="00AC604B" w:rsidP="00DD56BD">
      <w:pPr>
        <w:pStyle w:val="ListParagraph"/>
        <w:numPr>
          <w:ilvl w:val="0"/>
          <w:numId w:val="29"/>
        </w:numPr>
        <w:rPr>
          <w:color w:val="FF0000"/>
          <w:lang w:val="en-US"/>
        </w:rPr>
      </w:pPr>
      <w:r w:rsidRPr="00AC604B">
        <w:rPr>
          <w:color w:val="FF0000"/>
          <w:lang w:val="en-US"/>
        </w:rPr>
        <w:t>Mỗi hành động không thành công sẽ được thông báo cho người dùng bằng một hộp thông báo lỗi</w:t>
      </w:r>
    </w:p>
    <w:p w:rsidR="00AC3391" w:rsidRDefault="00AC3391" w:rsidP="00AC3391">
      <w:pPr>
        <w:pStyle w:val="Heading2"/>
        <w:rPr>
          <w:lang w:val="en-US"/>
        </w:rPr>
      </w:pPr>
      <w:r>
        <w:t>Require 0</w:t>
      </w:r>
      <w:r w:rsidR="007B3F5C">
        <w:t>11</w:t>
      </w:r>
      <w:r>
        <w:t xml:space="preserve">: </w:t>
      </w:r>
      <w:r w:rsidR="002C5956">
        <w:rPr>
          <w:lang w:val="en-US"/>
        </w:rPr>
        <w:t>Testing</w:t>
      </w:r>
    </w:p>
    <w:p w:rsidR="002C5956" w:rsidRPr="002C5956" w:rsidRDefault="002C5956" w:rsidP="002C5956">
      <w:pPr>
        <w:rPr>
          <w:lang w:val="en-US"/>
        </w:rPr>
      </w:pPr>
      <w:r>
        <w:rPr>
          <w:lang w:val="en-US"/>
        </w:rPr>
        <w:t xml:space="preserve">The product is tested </w:t>
      </w:r>
      <w:r w:rsidR="00620C95">
        <w:rPr>
          <w:lang w:val="en-US"/>
        </w:rPr>
        <w:t xml:space="preserve">pass </w:t>
      </w:r>
      <w:r>
        <w:rPr>
          <w:lang w:val="en-US"/>
        </w:rPr>
        <w:t xml:space="preserve">in method level using </w:t>
      </w:r>
      <w:r w:rsidR="000F138A">
        <w:rPr>
          <w:lang w:val="en-US"/>
        </w:rPr>
        <w:t>NUnit</w:t>
      </w:r>
    </w:p>
    <w:p w:rsidR="00620C95" w:rsidRDefault="00620C95" w:rsidP="00620C95">
      <w:pPr>
        <w:pStyle w:val="Heading2"/>
        <w:rPr>
          <w:lang w:val="en-US"/>
        </w:rPr>
      </w:pPr>
      <w:r>
        <w:t xml:space="preserve">Require </w:t>
      </w:r>
      <w:r w:rsidR="00DF1191">
        <w:t>0</w:t>
      </w:r>
      <w:r w:rsidR="00EB446E">
        <w:rPr>
          <w:lang w:val="en-US"/>
        </w:rPr>
        <w:t>1</w:t>
      </w:r>
      <w:r w:rsidR="007B3F5C">
        <w:t>2</w:t>
      </w:r>
      <w:r>
        <w:t xml:space="preserve">: </w:t>
      </w:r>
      <w:r>
        <w:rPr>
          <w:lang w:val="en-US"/>
        </w:rPr>
        <w:t xml:space="preserve">Coding </w:t>
      </w:r>
      <w:r w:rsidR="00194DCA">
        <w:rPr>
          <w:lang w:val="en-US"/>
        </w:rPr>
        <w:t>review</w:t>
      </w:r>
    </w:p>
    <w:p w:rsidR="00620C95" w:rsidRPr="00620C95" w:rsidRDefault="00620C95" w:rsidP="00620C95">
      <w:pPr>
        <w:rPr>
          <w:lang w:val="en-US"/>
        </w:rPr>
      </w:pPr>
      <w:r>
        <w:rPr>
          <w:lang w:val="en-US"/>
        </w:rPr>
        <w:t xml:space="preserve">The product is tested </w:t>
      </w:r>
      <w:r w:rsidR="00D204A0">
        <w:rPr>
          <w:lang w:val="en-US"/>
        </w:rPr>
        <w:t>with no error message</w:t>
      </w:r>
      <w:r w:rsidR="0086636D">
        <w:rPr>
          <w:lang w:val="en-US"/>
        </w:rPr>
        <w:t xml:space="preserve"> </w:t>
      </w:r>
      <w:r>
        <w:rPr>
          <w:lang w:val="en-US"/>
        </w:rPr>
        <w:t>in</w:t>
      </w:r>
      <w:r w:rsidR="0086636D">
        <w:rPr>
          <w:lang w:val="en-US"/>
        </w:rPr>
        <w:t xml:space="preserve"> </w:t>
      </w:r>
      <w:r w:rsidR="000F138A">
        <w:rPr>
          <w:lang w:val="en-US"/>
        </w:rPr>
        <w:t>FxCop</w:t>
      </w:r>
      <w:r w:rsidR="0086636D">
        <w:rPr>
          <w:lang w:val="en-US"/>
        </w:rPr>
        <w:t xml:space="preserve"> tool</w:t>
      </w:r>
    </w:p>
    <w:p w:rsidR="000B59DF" w:rsidRDefault="000B59DF" w:rsidP="000B59DF">
      <w:pPr>
        <w:pStyle w:val="Heading2"/>
        <w:rPr>
          <w:lang w:val="en-US"/>
        </w:rPr>
      </w:pPr>
      <w:r>
        <w:t>Require 0</w:t>
      </w:r>
      <w:r>
        <w:rPr>
          <w:lang w:val="en-US"/>
        </w:rPr>
        <w:t>1</w:t>
      </w:r>
      <w:r w:rsidR="007B3F5C">
        <w:t>3</w:t>
      </w:r>
      <w:r>
        <w:t xml:space="preserve">: </w:t>
      </w:r>
      <w:r>
        <w:rPr>
          <w:lang w:val="en-US"/>
        </w:rPr>
        <w:t>Logging</w:t>
      </w:r>
    </w:p>
    <w:p w:rsidR="000B59DF" w:rsidRPr="002C5956" w:rsidRDefault="000B59DF" w:rsidP="000B59DF">
      <w:pPr>
        <w:rPr>
          <w:lang w:val="en-US"/>
        </w:rPr>
      </w:pPr>
      <w:r>
        <w:rPr>
          <w:lang w:val="en-US"/>
        </w:rPr>
        <w:t>The product running is logged in method level using Log4</w:t>
      </w:r>
      <w:r w:rsidR="000F138A">
        <w:rPr>
          <w:lang w:val="en-US"/>
        </w:rPr>
        <w:t>net</w:t>
      </w:r>
    </w:p>
    <w:p w:rsidR="00614B7D" w:rsidRDefault="00614B7D">
      <w:pPr>
        <w:spacing w:after="0" w:line="240" w:lineRule="auto"/>
        <w:rPr>
          <w:rFonts w:cs="Arial"/>
          <w:b/>
          <w:iCs/>
          <w:sz w:val="24"/>
          <w:szCs w:val="24"/>
          <w:lang w:val="fr-FR"/>
        </w:rPr>
      </w:pPr>
      <w:r>
        <w:rPr>
          <w:rFonts w:cs="Arial"/>
          <w:b/>
          <w:iCs/>
          <w:sz w:val="24"/>
          <w:szCs w:val="24"/>
          <w:lang w:val="fr-FR"/>
        </w:rPr>
        <w:br w:type="page"/>
      </w:r>
    </w:p>
    <w:p w:rsidR="00614B7D" w:rsidRPr="00614B7D" w:rsidRDefault="00614B7D" w:rsidP="00614B7D">
      <w:pPr>
        <w:pStyle w:val="Heading1"/>
      </w:pPr>
      <w:r>
        <w:lastRenderedPageBreak/>
        <w:t>Note scale</w:t>
      </w:r>
    </w:p>
    <w:p w:rsidR="00DF4F83" w:rsidRDefault="00DF4F83" w:rsidP="00DF4F83">
      <w:pPr>
        <w:pStyle w:val="Heading2"/>
      </w:pPr>
      <w:r>
        <w:t>Require 001: Business need</w:t>
      </w:r>
    </w:p>
    <w:p w:rsidR="00DF4F83" w:rsidRPr="001D3D57" w:rsidRDefault="00DF4F83" w:rsidP="00DF4F83">
      <w:pPr>
        <w:pStyle w:val="ListParagraph"/>
        <w:rPr>
          <w:lang w:val="en-US"/>
        </w:rPr>
      </w:pPr>
      <w:r w:rsidRPr="001D3D57">
        <w:rPr>
          <w:lang w:val="en-US"/>
        </w:rPr>
        <w:t>Data input</w:t>
      </w:r>
      <w:r>
        <w:rPr>
          <w:lang w:val="en-US"/>
        </w:rPr>
        <w:t xml:space="preserve"> 10p</w:t>
      </w:r>
    </w:p>
    <w:p w:rsidR="00DB0EF9" w:rsidRDefault="00DB0EF9" w:rsidP="00DB0EF9">
      <w:pPr>
        <w:pStyle w:val="ListParagraph"/>
        <w:rPr>
          <w:lang w:val="en-US"/>
        </w:rPr>
      </w:pPr>
      <w:r>
        <w:rPr>
          <w:lang w:val="en-US"/>
        </w:rPr>
        <w:t>Airport</w:t>
      </w:r>
      <w:r w:rsidRPr="001D3D57">
        <w:rPr>
          <w:lang w:val="en-US"/>
        </w:rPr>
        <w:t xml:space="preserve"> management</w:t>
      </w:r>
      <w:r>
        <w:rPr>
          <w:lang w:val="en-US"/>
        </w:rPr>
        <w:t xml:space="preserve"> 50p</w:t>
      </w:r>
    </w:p>
    <w:p w:rsidR="00DB0EF9" w:rsidRDefault="00DB0EF9" w:rsidP="00DB0EF9">
      <w:pPr>
        <w:pStyle w:val="PB2"/>
        <w:rPr>
          <w:lang w:val="en-US"/>
        </w:rPr>
      </w:pPr>
      <w:r>
        <w:rPr>
          <w:lang w:val="en-US"/>
        </w:rPr>
        <w:t>Create airport 5p</w:t>
      </w:r>
    </w:p>
    <w:p w:rsidR="00DB0EF9" w:rsidRDefault="00DB0EF9" w:rsidP="00DB0EF9">
      <w:pPr>
        <w:pStyle w:val="PB2"/>
        <w:rPr>
          <w:lang w:val="en-US"/>
        </w:rPr>
      </w:pPr>
      <w:r>
        <w:rPr>
          <w:lang w:val="en-US"/>
        </w:rPr>
        <w:t>Delete airport 5p</w:t>
      </w:r>
    </w:p>
    <w:p w:rsidR="00DB0EF9" w:rsidRDefault="00DB0EF9" w:rsidP="00DB0EF9">
      <w:pPr>
        <w:pStyle w:val="PB2"/>
        <w:rPr>
          <w:lang w:val="en-US"/>
        </w:rPr>
      </w:pPr>
      <w:r>
        <w:rPr>
          <w:lang w:val="en-US"/>
        </w:rPr>
        <w:t>Save data 8p</w:t>
      </w:r>
    </w:p>
    <w:p w:rsidR="00DB0EF9" w:rsidRDefault="00DB0EF9" w:rsidP="00DB0EF9">
      <w:pPr>
        <w:pStyle w:val="PB2"/>
        <w:rPr>
          <w:lang w:val="en-US"/>
        </w:rPr>
      </w:pPr>
      <w:r>
        <w:rPr>
          <w:lang w:val="en-US"/>
        </w:rPr>
        <w:t>Add fixed wing airplane 8p</w:t>
      </w:r>
    </w:p>
    <w:p w:rsidR="00DB0EF9" w:rsidRDefault="00DB0EF9" w:rsidP="00DB0EF9">
      <w:pPr>
        <w:pStyle w:val="PB2"/>
        <w:rPr>
          <w:lang w:val="en-US"/>
        </w:rPr>
      </w:pPr>
      <w:r>
        <w:rPr>
          <w:lang w:val="en-US"/>
        </w:rPr>
        <w:t>Remove fixed wing airplane 8p</w:t>
      </w:r>
    </w:p>
    <w:p w:rsidR="00DB0EF9" w:rsidRDefault="00DB0EF9" w:rsidP="00DB0EF9">
      <w:pPr>
        <w:pStyle w:val="PB2"/>
        <w:rPr>
          <w:lang w:val="en-US"/>
        </w:rPr>
      </w:pPr>
      <w:r>
        <w:rPr>
          <w:lang w:val="en-US"/>
        </w:rPr>
        <w:t>Add helicopter 8p</w:t>
      </w:r>
    </w:p>
    <w:p w:rsidR="00DB0EF9" w:rsidRPr="004645C8" w:rsidRDefault="00DB0EF9" w:rsidP="00DB0EF9">
      <w:pPr>
        <w:pStyle w:val="PB2"/>
        <w:rPr>
          <w:lang w:val="en-US"/>
        </w:rPr>
      </w:pPr>
      <w:r>
        <w:rPr>
          <w:lang w:val="en-US"/>
        </w:rPr>
        <w:t>Remove helicopter 8p</w:t>
      </w:r>
    </w:p>
    <w:p w:rsidR="00DF4F83" w:rsidRDefault="00DF4F83" w:rsidP="00DF4F83">
      <w:pPr>
        <w:pStyle w:val="ListParagraph"/>
        <w:rPr>
          <w:lang w:val="en-US"/>
        </w:rPr>
      </w:pPr>
      <w:r>
        <w:rPr>
          <w:lang w:val="en-US"/>
        </w:rPr>
        <w:t>Fixed wing airplane management 6p. Each data 3p</w:t>
      </w:r>
    </w:p>
    <w:p w:rsidR="00DF4F83" w:rsidRPr="00770A19" w:rsidRDefault="00DF4F83" w:rsidP="00DF4F83">
      <w:pPr>
        <w:pStyle w:val="ListParagraph"/>
        <w:rPr>
          <w:lang w:val="en-US"/>
        </w:rPr>
      </w:pPr>
      <w:r>
        <w:rPr>
          <w:lang w:val="en-US"/>
        </w:rPr>
        <w:t>Helicopter</w:t>
      </w:r>
      <w:r w:rsidRPr="001D3D57">
        <w:rPr>
          <w:lang w:val="en-US"/>
        </w:rPr>
        <w:t xml:space="preserve"> </w:t>
      </w:r>
      <w:r>
        <w:rPr>
          <w:lang w:val="en-US"/>
        </w:rPr>
        <w:t>management: 6p. Each data 3p</w:t>
      </w:r>
    </w:p>
    <w:p w:rsidR="00DF4F83" w:rsidRDefault="00DF4F83" w:rsidP="00DF4F83">
      <w:pPr>
        <w:pStyle w:val="Heading2"/>
        <w:rPr>
          <w:lang w:val="en-US"/>
        </w:rPr>
      </w:pPr>
      <w:r>
        <w:t>Require 00</w:t>
      </w:r>
      <w:r>
        <w:rPr>
          <w:lang w:val="en-US"/>
        </w:rPr>
        <w:t>3</w:t>
      </w:r>
      <w:r>
        <w:t xml:space="preserve">: </w:t>
      </w:r>
      <w:r>
        <w:rPr>
          <w:lang w:val="en-US"/>
        </w:rPr>
        <w:t>Product architecture</w:t>
      </w:r>
    </w:p>
    <w:p w:rsidR="00DF4F83" w:rsidRDefault="00DF4F83" w:rsidP="00DF4F83">
      <w:pPr>
        <w:rPr>
          <w:lang w:val="en-US"/>
        </w:rPr>
      </w:pPr>
      <w:r>
        <w:rPr>
          <w:lang w:val="en-US"/>
        </w:rPr>
        <w:t>5p</w:t>
      </w:r>
    </w:p>
    <w:p w:rsidR="00DF4F83" w:rsidRDefault="00DF4F83" w:rsidP="00DF4F83">
      <w:pPr>
        <w:pStyle w:val="Heading2"/>
        <w:rPr>
          <w:lang w:val="en-US"/>
        </w:rPr>
      </w:pPr>
      <w:r>
        <w:t>Require 0</w:t>
      </w:r>
      <w:r>
        <w:rPr>
          <w:lang w:val="en-US"/>
        </w:rPr>
        <w:t>04</w:t>
      </w:r>
      <w:r>
        <w:t xml:space="preserve">: </w:t>
      </w:r>
      <w:r>
        <w:rPr>
          <w:lang w:val="en-US"/>
        </w:rPr>
        <w:t>Technology</w:t>
      </w:r>
    </w:p>
    <w:p w:rsidR="00DF4F83" w:rsidRPr="00AC3391" w:rsidRDefault="00DF4F83" w:rsidP="00DF4F83">
      <w:pPr>
        <w:rPr>
          <w:lang w:val="en-US"/>
        </w:rPr>
      </w:pPr>
      <w:r>
        <w:rPr>
          <w:lang w:val="en-US"/>
        </w:rPr>
        <w:t>Each complete terminology 1p: total 8p</w:t>
      </w:r>
    </w:p>
    <w:p w:rsidR="00DF4F83" w:rsidRDefault="00DF4F83" w:rsidP="00DF4F83">
      <w:pPr>
        <w:pStyle w:val="Heading2"/>
        <w:rPr>
          <w:lang w:val="en-US"/>
        </w:rPr>
      </w:pPr>
      <w:r>
        <w:t>Require 0</w:t>
      </w:r>
      <w:r>
        <w:rPr>
          <w:lang w:val="en-US"/>
        </w:rPr>
        <w:t>11</w:t>
      </w:r>
      <w:r>
        <w:t xml:space="preserve">: </w:t>
      </w:r>
      <w:r>
        <w:rPr>
          <w:lang w:val="en-US"/>
        </w:rPr>
        <w:t>Testing</w:t>
      </w:r>
    </w:p>
    <w:p w:rsidR="00DF4F83" w:rsidRPr="002C5956" w:rsidRDefault="00DF4F83" w:rsidP="00DF4F83">
      <w:pPr>
        <w:rPr>
          <w:lang w:val="en-US"/>
        </w:rPr>
      </w:pPr>
      <w:r>
        <w:rPr>
          <w:lang w:val="en-US"/>
        </w:rPr>
        <w:t>Total 5p, each error found decreases 1p, minimum 0p</w:t>
      </w:r>
    </w:p>
    <w:p w:rsidR="00DF4F83" w:rsidRDefault="00DF4F83" w:rsidP="00DF4F83">
      <w:pPr>
        <w:pStyle w:val="Heading2"/>
        <w:rPr>
          <w:lang w:val="en-US"/>
        </w:rPr>
      </w:pPr>
      <w:r>
        <w:t>Require 0</w:t>
      </w:r>
      <w:r>
        <w:rPr>
          <w:lang w:val="en-US"/>
        </w:rPr>
        <w:t>12</w:t>
      </w:r>
      <w:r>
        <w:t xml:space="preserve">: </w:t>
      </w:r>
      <w:r>
        <w:rPr>
          <w:lang w:val="en-US"/>
        </w:rPr>
        <w:t>Coding review</w:t>
      </w:r>
    </w:p>
    <w:p w:rsidR="00DF4F83" w:rsidRDefault="00DF4F83" w:rsidP="00DF4F83">
      <w:pPr>
        <w:jc w:val="both"/>
        <w:rPr>
          <w:lang w:val="en-US"/>
        </w:rPr>
      </w:pPr>
      <w:r>
        <w:rPr>
          <w:lang w:val="en-US"/>
        </w:rPr>
        <w:t>Total 5p, each error found decreases 1p, minimum 0p</w:t>
      </w:r>
    </w:p>
    <w:p w:rsidR="00DF4F83" w:rsidRDefault="00DF4F83" w:rsidP="00DF4F83">
      <w:pPr>
        <w:pStyle w:val="Heading2"/>
        <w:rPr>
          <w:lang w:val="en-US"/>
        </w:rPr>
      </w:pPr>
      <w:r>
        <w:t>Require 0</w:t>
      </w:r>
      <w:r>
        <w:rPr>
          <w:lang w:val="en-US"/>
        </w:rPr>
        <w:t>13</w:t>
      </w:r>
      <w:r>
        <w:t xml:space="preserve">: </w:t>
      </w:r>
      <w:r>
        <w:rPr>
          <w:lang w:val="en-US"/>
        </w:rPr>
        <w:t>Logging</w:t>
      </w:r>
    </w:p>
    <w:p w:rsidR="00DF4F83" w:rsidRDefault="00DF4F83" w:rsidP="00DF4F83">
      <w:pPr>
        <w:jc w:val="both"/>
        <w:rPr>
          <w:lang w:val="en-US"/>
        </w:rPr>
      </w:pPr>
      <w:r>
        <w:rPr>
          <w:lang w:val="en-US"/>
        </w:rPr>
        <w:t>Total 5p, each error found decreases 1p, minimum 0p</w:t>
      </w:r>
    </w:p>
    <w:p w:rsidR="00614B7D" w:rsidRDefault="00614B7D" w:rsidP="004D2D82">
      <w:pPr>
        <w:jc w:val="both"/>
        <w:rPr>
          <w:rFonts w:cs="Arial"/>
          <w:b/>
          <w:iCs/>
          <w:sz w:val="24"/>
          <w:szCs w:val="24"/>
          <w:lang w:val="fr-FR"/>
        </w:rPr>
      </w:pPr>
    </w:p>
    <w:sectPr w:rsidR="00614B7D" w:rsidSect="00DA387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D3E" w:rsidRDefault="007B1D3E" w:rsidP="00F023B8">
      <w:pPr>
        <w:pStyle w:val="PB1"/>
      </w:pPr>
      <w:r>
        <w:separator/>
      </w:r>
    </w:p>
  </w:endnote>
  <w:endnote w:type="continuationSeparator" w:id="0">
    <w:p w:rsidR="007B1D3E" w:rsidRDefault="007B1D3E" w:rsidP="00F023B8">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wis721 BlkEx BT">
    <w:altName w:val="Impact"/>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71" w:rsidRPr="00771EAB" w:rsidRDefault="00DA3871"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0E1D47" w:rsidRPr="00771EAB">
      <w:rPr>
        <w:rStyle w:val="PageNumber"/>
      </w:rPr>
      <w:fldChar w:fldCharType="begin"/>
    </w:r>
    <w:r w:rsidRPr="00771EAB">
      <w:rPr>
        <w:rStyle w:val="PageNumber"/>
      </w:rPr>
      <w:instrText xml:space="preserve"> PAGE </w:instrText>
    </w:r>
    <w:r w:rsidR="000E1D47" w:rsidRPr="00771EAB">
      <w:rPr>
        <w:rStyle w:val="PageNumber"/>
      </w:rPr>
      <w:fldChar w:fldCharType="separate"/>
    </w:r>
    <w:r w:rsidR="00905D1D">
      <w:rPr>
        <w:rStyle w:val="PageNumber"/>
        <w:noProof/>
      </w:rPr>
      <w:t>8</w:t>
    </w:r>
    <w:r w:rsidR="000E1D47" w:rsidRPr="00771EAB">
      <w:rPr>
        <w:rStyle w:val="PageNumber"/>
      </w:rPr>
      <w:fldChar w:fldCharType="end"/>
    </w:r>
    <w:r w:rsidRPr="00771EAB">
      <w:rPr>
        <w:rStyle w:val="PageNumber"/>
      </w:rPr>
      <w:t>/</w:t>
    </w:r>
    <w:r w:rsidR="000E1D47" w:rsidRPr="00771EAB">
      <w:rPr>
        <w:rStyle w:val="PageNumber"/>
      </w:rPr>
      <w:fldChar w:fldCharType="begin"/>
    </w:r>
    <w:r w:rsidRPr="00771EAB">
      <w:rPr>
        <w:rStyle w:val="PageNumber"/>
      </w:rPr>
      <w:instrText xml:space="preserve"> NUMPAGES </w:instrText>
    </w:r>
    <w:r w:rsidR="000E1D47" w:rsidRPr="00771EAB">
      <w:rPr>
        <w:rStyle w:val="PageNumber"/>
      </w:rPr>
      <w:fldChar w:fldCharType="separate"/>
    </w:r>
    <w:r w:rsidR="00905D1D">
      <w:rPr>
        <w:rStyle w:val="PageNumber"/>
        <w:noProof/>
      </w:rPr>
      <w:t>8</w:t>
    </w:r>
    <w:r w:rsidR="000E1D47" w:rsidRPr="00771EA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D3E" w:rsidRDefault="007B1D3E" w:rsidP="00F023B8">
      <w:pPr>
        <w:pStyle w:val="PB1"/>
      </w:pPr>
      <w:r>
        <w:separator/>
      </w:r>
    </w:p>
  </w:footnote>
  <w:footnote w:type="continuationSeparator" w:id="0">
    <w:p w:rsidR="007B1D3E" w:rsidRDefault="007B1D3E" w:rsidP="00F023B8">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871" w:rsidRPr="00771EAB" w:rsidRDefault="00DA3871" w:rsidP="00DA3871">
    <w:pPr>
      <w:pStyle w:val="Header"/>
      <w:pBdr>
        <w:bottom w:val="single" w:sz="4" w:space="1" w:color="auto"/>
      </w:pBdr>
      <w:rPr>
        <w:sz w:val="20"/>
        <w:lang w:val="en-US"/>
      </w:rPr>
    </w:pPr>
    <w:r w:rsidRPr="00771EAB">
      <w:rPr>
        <w:sz w:val="20"/>
      </w:rPr>
      <w:t xml:space="preserve">Training </w:t>
    </w:r>
    <w:r w:rsidR="008B5C61">
      <w:rPr>
        <w:sz w:val="20"/>
        <w:lang w:val="en-US"/>
      </w:rPr>
      <w:t>Assignment</w:t>
    </w:r>
    <w:r w:rsidR="00CE217D">
      <w:rPr>
        <w:sz w:val="20"/>
        <w:lang w:val="en-US"/>
      </w:rPr>
      <w:t>s</w:t>
    </w:r>
    <w:r w:rsidRPr="00771EAB">
      <w:rPr>
        <w:sz w:val="20"/>
        <w:lang w:val="en-US"/>
      </w:rPr>
      <w:tab/>
    </w:r>
    <w:r w:rsidRPr="00771EAB">
      <w:rPr>
        <w:sz w:val="20"/>
        <w:lang w:val="en-US"/>
      </w:rPr>
      <w:tab/>
    </w:r>
    <w:r w:rsidR="00044517">
      <w:rPr>
        <w:sz w:val="20"/>
        <w:lang w:val="en-US"/>
      </w:rPr>
      <w:t xml:space="preserve">Practical </w:t>
    </w:r>
    <w:r w:rsidR="001B5981">
      <w:rPr>
        <w:sz w:val="20"/>
        <w:lang w:val="en-US"/>
      </w:rPr>
      <w:t xml:space="preserve">C#.Net </w:t>
    </w:r>
    <w:r w:rsidR="00044517">
      <w:rPr>
        <w:sz w:val="20"/>
        <w:lang w:val="en-US"/>
      </w:rPr>
      <w:t>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A70F08"/>
    <w:multiLevelType w:val="hybridMultilevel"/>
    <w:tmpl w:val="E06AD324"/>
    <w:lvl w:ilvl="0" w:tplc="77C6820E">
      <w:start w:val="3"/>
      <w:numFmt w:val="bullet"/>
      <w:lvlText w:val="-"/>
      <w:lvlJc w:val="left"/>
      <w:pPr>
        <w:ind w:left="720" w:hanging="360"/>
      </w:pPr>
      <w:rPr>
        <w:rFonts w:ascii="Arial" w:eastAsia="Arial" w:hAnsi="Arial" w:cs="Arial" w:hint="default"/>
        <w:b w:val="0"/>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1761B00"/>
    <w:multiLevelType w:val="hybridMultilevel"/>
    <w:tmpl w:val="7DEEB2BC"/>
    <w:lvl w:ilvl="0" w:tplc="5EF6660E">
      <w:numFmt w:val="bullet"/>
      <w:lvlText w:val="-"/>
      <w:lvlJc w:val="left"/>
      <w:pPr>
        <w:ind w:left="885" w:hanging="360"/>
      </w:pPr>
      <w:rPr>
        <w:rFonts w:ascii="Arial" w:eastAsia="Arial" w:hAnsi="Arial" w:cs="Aria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8650807"/>
    <w:multiLevelType w:val="hybridMultilevel"/>
    <w:tmpl w:val="5B38D0B2"/>
    <w:lvl w:ilvl="0" w:tplc="F566EB74">
      <w:start w:val="1"/>
      <w:numFmt w:val="bullet"/>
      <w:pStyle w:val="ListParagraph"/>
      <w:lvlText w:val=""/>
      <w:lvlJc w:val="left"/>
      <w:pPr>
        <w:ind w:left="720" w:hanging="360"/>
      </w:pPr>
      <w:rPr>
        <w:rFonts w:ascii="Symbol" w:hAnsi="Symbol" w:hint="default"/>
      </w:rPr>
    </w:lvl>
    <w:lvl w:ilvl="1" w:tplc="04090003">
      <w:start w:val="1"/>
      <w:numFmt w:val="bullet"/>
      <w:pStyle w:val="PB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D04699"/>
    <w:multiLevelType w:val="hybridMultilevel"/>
    <w:tmpl w:val="F67693EE"/>
    <w:lvl w:ilvl="0" w:tplc="39745F56">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31F1F70"/>
    <w:multiLevelType w:val="hybridMultilevel"/>
    <w:tmpl w:val="11F2C1C0"/>
    <w:lvl w:ilvl="0" w:tplc="E8D61C9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91A6827"/>
    <w:multiLevelType w:val="hybridMultilevel"/>
    <w:tmpl w:val="24CE7502"/>
    <w:lvl w:ilvl="0" w:tplc="A190A25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0CE5CC9"/>
    <w:multiLevelType w:val="hybridMultilevel"/>
    <w:tmpl w:val="C1625D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CD53B81"/>
    <w:multiLevelType w:val="hybridMultilevel"/>
    <w:tmpl w:val="0BA4148A"/>
    <w:lvl w:ilvl="0" w:tplc="0A7EF4AC">
      <w:start w:val="3"/>
      <w:numFmt w:val="bullet"/>
      <w:lvlText w:val="-"/>
      <w:lvlJc w:val="left"/>
      <w:pPr>
        <w:ind w:left="405" w:hanging="360"/>
      </w:pPr>
      <w:rPr>
        <w:rFonts w:ascii="Arial" w:eastAsia="Arial"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15:restartNumberingAfterBreak="0">
    <w:nsid w:val="52430BD5"/>
    <w:multiLevelType w:val="hybridMultilevel"/>
    <w:tmpl w:val="50509F12"/>
    <w:lvl w:ilvl="0" w:tplc="AAA4FE1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C0C13B5"/>
    <w:multiLevelType w:val="hybridMultilevel"/>
    <w:tmpl w:val="4448E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BC64D5"/>
    <w:multiLevelType w:val="hybridMultilevel"/>
    <w:tmpl w:val="1F72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A571C"/>
    <w:multiLevelType w:val="hybridMultilevel"/>
    <w:tmpl w:val="29D8C1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7135F83"/>
    <w:multiLevelType w:val="hybridMultilevel"/>
    <w:tmpl w:val="65724D86"/>
    <w:lvl w:ilvl="0" w:tplc="0B0AD4CE">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50A5A"/>
    <w:multiLevelType w:val="hybridMultilevel"/>
    <w:tmpl w:val="F5DA428E"/>
    <w:lvl w:ilvl="0" w:tplc="8DE29C70">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8"/>
  </w:num>
  <w:num w:numId="4">
    <w:abstractNumId w:val="7"/>
  </w:num>
  <w:num w:numId="5">
    <w:abstractNumId w:val="4"/>
  </w:num>
  <w:num w:numId="6">
    <w:abstractNumId w:val="9"/>
  </w:num>
  <w:num w:numId="7">
    <w:abstractNumId w:val="4"/>
    <w:lvlOverride w:ilvl="0">
      <w:startOverride w:val="1"/>
    </w:lvlOverride>
  </w:num>
  <w:num w:numId="8">
    <w:abstractNumId w:val="14"/>
  </w:num>
  <w:num w:numId="9">
    <w:abstractNumId w:val="3"/>
  </w:num>
  <w:num w:numId="10">
    <w:abstractNumId w:val="0"/>
  </w:num>
  <w:num w:numId="11">
    <w:abstractNumId w:val="12"/>
  </w:num>
  <w:num w:numId="12">
    <w:abstractNumId w:val="1"/>
  </w:num>
  <w:num w:numId="13">
    <w:abstractNumId w:val="21"/>
  </w:num>
  <w:num w:numId="14">
    <w:abstractNumId w:val="19"/>
  </w:num>
  <w:num w:numId="15">
    <w:abstractNumId w:val="15"/>
  </w:num>
  <w:num w:numId="16">
    <w:abstractNumId w:val="5"/>
  </w:num>
  <w:num w:numId="17">
    <w:abstractNumId w:val="10"/>
  </w:num>
  <w:num w:numId="18">
    <w:abstractNumId w:val="13"/>
  </w:num>
  <w:num w:numId="19">
    <w:abstractNumId w:val="0"/>
  </w:num>
  <w:num w:numId="20">
    <w:abstractNumId w:val="0"/>
  </w:num>
  <w:num w:numId="21">
    <w:abstractNumId w:val="16"/>
  </w:num>
  <w:num w:numId="22">
    <w:abstractNumId w:val="2"/>
  </w:num>
  <w:num w:numId="23">
    <w:abstractNumId w:val="0"/>
  </w:num>
  <w:num w:numId="24">
    <w:abstractNumId w:val="20"/>
  </w:num>
  <w:num w:numId="25">
    <w:abstractNumId w:val="6"/>
  </w:num>
  <w:num w:numId="26">
    <w:abstractNumId w:val="6"/>
  </w:num>
  <w:num w:numId="27">
    <w:abstractNumId w:val="8"/>
  </w:num>
  <w:num w:numId="28">
    <w:abstractNumId w:val="22"/>
  </w:num>
  <w:num w:numId="29">
    <w:abstractNumId w:val="2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4C69"/>
    <w:rsid w:val="0000058E"/>
    <w:rsid w:val="0000648F"/>
    <w:rsid w:val="00011A98"/>
    <w:rsid w:val="00014564"/>
    <w:rsid w:val="0003112B"/>
    <w:rsid w:val="00031534"/>
    <w:rsid w:val="00040EAD"/>
    <w:rsid w:val="0004246A"/>
    <w:rsid w:val="00044517"/>
    <w:rsid w:val="00062437"/>
    <w:rsid w:val="00062E60"/>
    <w:rsid w:val="00063CA5"/>
    <w:rsid w:val="0006677C"/>
    <w:rsid w:val="00070B81"/>
    <w:rsid w:val="000738BC"/>
    <w:rsid w:val="00082B20"/>
    <w:rsid w:val="00084128"/>
    <w:rsid w:val="00092BB0"/>
    <w:rsid w:val="000950A8"/>
    <w:rsid w:val="00096D6C"/>
    <w:rsid w:val="000971DA"/>
    <w:rsid w:val="000A5ED0"/>
    <w:rsid w:val="000B22EC"/>
    <w:rsid w:val="000B2AB0"/>
    <w:rsid w:val="000B59DF"/>
    <w:rsid w:val="000C1FE0"/>
    <w:rsid w:val="000C4A66"/>
    <w:rsid w:val="000D26B8"/>
    <w:rsid w:val="000D6DD8"/>
    <w:rsid w:val="000E1D47"/>
    <w:rsid w:val="000F0720"/>
    <w:rsid w:val="000F138A"/>
    <w:rsid w:val="001000C9"/>
    <w:rsid w:val="00104EEE"/>
    <w:rsid w:val="001077DF"/>
    <w:rsid w:val="00113D5A"/>
    <w:rsid w:val="00116892"/>
    <w:rsid w:val="00117937"/>
    <w:rsid w:val="001207DB"/>
    <w:rsid w:val="00127B81"/>
    <w:rsid w:val="00136C6F"/>
    <w:rsid w:val="00151B68"/>
    <w:rsid w:val="00153AD1"/>
    <w:rsid w:val="00167DA8"/>
    <w:rsid w:val="001734BE"/>
    <w:rsid w:val="0018074D"/>
    <w:rsid w:val="0019456B"/>
    <w:rsid w:val="00194DCA"/>
    <w:rsid w:val="00196515"/>
    <w:rsid w:val="001A1A62"/>
    <w:rsid w:val="001A412D"/>
    <w:rsid w:val="001A41A7"/>
    <w:rsid w:val="001B0CD9"/>
    <w:rsid w:val="001B2CAB"/>
    <w:rsid w:val="001B5981"/>
    <w:rsid w:val="001B7F05"/>
    <w:rsid w:val="001C7A04"/>
    <w:rsid w:val="001D02C2"/>
    <w:rsid w:val="001D7331"/>
    <w:rsid w:val="001E05CE"/>
    <w:rsid w:val="001E217D"/>
    <w:rsid w:val="001F3EED"/>
    <w:rsid w:val="001F455A"/>
    <w:rsid w:val="00201C24"/>
    <w:rsid w:val="00220088"/>
    <w:rsid w:val="00227561"/>
    <w:rsid w:val="00227B5A"/>
    <w:rsid w:val="00235290"/>
    <w:rsid w:val="00236C1E"/>
    <w:rsid w:val="0024319E"/>
    <w:rsid w:val="00246DF3"/>
    <w:rsid w:val="00246E70"/>
    <w:rsid w:val="0025088A"/>
    <w:rsid w:val="00251E83"/>
    <w:rsid w:val="00252514"/>
    <w:rsid w:val="0025392C"/>
    <w:rsid w:val="00255B7B"/>
    <w:rsid w:val="00256045"/>
    <w:rsid w:val="00264F56"/>
    <w:rsid w:val="002658C7"/>
    <w:rsid w:val="0027513A"/>
    <w:rsid w:val="00280532"/>
    <w:rsid w:val="00290B22"/>
    <w:rsid w:val="00291220"/>
    <w:rsid w:val="002A0595"/>
    <w:rsid w:val="002A1B75"/>
    <w:rsid w:val="002B6010"/>
    <w:rsid w:val="002C4232"/>
    <w:rsid w:val="002C5099"/>
    <w:rsid w:val="002C5956"/>
    <w:rsid w:val="002C697D"/>
    <w:rsid w:val="002D0DC9"/>
    <w:rsid w:val="002D6FA2"/>
    <w:rsid w:val="002E09FC"/>
    <w:rsid w:val="002E1EE1"/>
    <w:rsid w:val="002E4154"/>
    <w:rsid w:val="002F0006"/>
    <w:rsid w:val="002F1A6E"/>
    <w:rsid w:val="002F3B39"/>
    <w:rsid w:val="00301C22"/>
    <w:rsid w:val="00301DDE"/>
    <w:rsid w:val="00303864"/>
    <w:rsid w:val="00314E3D"/>
    <w:rsid w:val="003354E6"/>
    <w:rsid w:val="00335F1A"/>
    <w:rsid w:val="00336DD4"/>
    <w:rsid w:val="00337C73"/>
    <w:rsid w:val="00341B78"/>
    <w:rsid w:val="0034245E"/>
    <w:rsid w:val="00355121"/>
    <w:rsid w:val="00355D44"/>
    <w:rsid w:val="00360613"/>
    <w:rsid w:val="003613A0"/>
    <w:rsid w:val="00361EF1"/>
    <w:rsid w:val="00364177"/>
    <w:rsid w:val="00365484"/>
    <w:rsid w:val="003834F7"/>
    <w:rsid w:val="00383A98"/>
    <w:rsid w:val="00384FD6"/>
    <w:rsid w:val="00390DE0"/>
    <w:rsid w:val="00397729"/>
    <w:rsid w:val="003B1F2F"/>
    <w:rsid w:val="003C09C4"/>
    <w:rsid w:val="003D3C2C"/>
    <w:rsid w:val="003D552E"/>
    <w:rsid w:val="003D66FE"/>
    <w:rsid w:val="003F19DF"/>
    <w:rsid w:val="004053C9"/>
    <w:rsid w:val="004061FE"/>
    <w:rsid w:val="00430011"/>
    <w:rsid w:val="0043773B"/>
    <w:rsid w:val="004559F0"/>
    <w:rsid w:val="004624B6"/>
    <w:rsid w:val="00465BDE"/>
    <w:rsid w:val="00465C24"/>
    <w:rsid w:val="00467405"/>
    <w:rsid w:val="004756FF"/>
    <w:rsid w:val="0047650D"/>
    <w:rsid w:val="0048280A"/>
    <w:rsid w:val="0048660E"/>
    <w:rsid w:val="00492726"/>
    <w:rsid w:val="004A4B9A"/>
    <w:rsid w:val="004B601A"/>
    <w:rsid w:val="004B6DE9"/>
    <w:rsid w:val="004C0E53"/>
    <w:rsid w:val="004C2578"/>
    <w:rsid w:val="004D2D82"/>
    <w:rsid w:val="004D53E3"/>
    <w:rsid w:val="004D7E49"/>
    <w:rsid w:val="004E4D85"/>
    <w:rsid w:val="004E519F"/>
    <w:rsid w:val="004F5029"/>
    <w:rsid w:val="00500A9C"/>
    <w:rsid w:val="0050359B"/>
    <w:rsid w:val="005064E4"/>
    <w:rsid w:val="0052187B"/>
    <w:rsid w:val="00525E45"/>
    <w:rsid w:val="0053500E"/>
    <w:rsid w:val="00542CCF"/>
    <w:rsid w:val="0056236F"/>
    <w:rsid w:val="00575F87"/>
    <w:rsid w:val="00576870"/>
    <w:rsid w:val="00581F03"/>
    <w:rsid w:val="00582855"/>
    <w:rsid w:val="005831B4"/>
    <w:rsid w:val="005940DB"/>
    <w:rsid w:val="00594162"/>
    <w:rsid w:val="0059753A"/>
    <w:rsid w:val="005B272C"/>
    <w:rsid w:val="005C0C07"/>
    <w:rsid w:val="005C35D7"/>
    <w:rsid w:val="005C3738"/>
    <w:rsid w:val="005C6088"/>
    <w:rsid w:val="005E0DA1"/>
    <w:rsid w:val="005E1B8E"/>
    <w:rsid w:val="005E64CE"/>
    <w:rsid w:val="005E7FCC"/>
    <w:rsid w:val="005F2383"/>
    <w:rsid w:val="005F6D8E"/>
    <w:rsid w:val="00606886"/>
    <w:rsid w:val="006125F9"/>
    <w:rsid w:val="00614108"/>
    <w:rsid w:val="00614B7D"/>
    <w:rsid w:val="006155C8"/>
    <w:rsid w:val="00617469"/>
    <w:rsid w:val="0062004D"/>
    <w:rsid w:val="00620C95"/>
    <w:rsid w:val="006214FA"/>
    <w:rsid w:val="00623D54"/>
    <w:rsid w:val="006304A0"/>
    <w:rsid w:val="00637D67"/>
    <w:rsid w:val="006438DA"/>
    <w:rsid w:val="00643E95"/>
    <w:rsid w:val="006533C9"/>
    <w:rsid w:val="006673C4"/>
    <w:rsid w:val="0067293D"/>
    <w:rsid w:val="00674B66"/>
    <w:rsid w:val="00687D31"/>
    <w:rsid w:val="00690446"/>
    <w:rsid w:val="00694900"/>
    <w:rsid w:val="006952F7"/>
    <w:rsid w:val="00696405"/>
    <w:rsid w:val="00697B23"/>
    <w:rsid w:val="006A015C"/>
    <w:rsid w:val="006B21DE"/>
    <w:rsid w:val="006B3EC0"/>
    <w:rsid w:val="006B4FCB"/>
    <w:rsid w:val="006B710E"/>
    <w:rsid w:val="006C1B2F"/>
    <w:rsid w:val="006F2DB5"/>
    <w:rsid w:val="006F305D"/>
    <w:rsid w:val="007064F6"/>
    <w:rsid w:val="00714A36"/>
    <w:rsid w:val="007210FC"/>
    <w:rsid w:val="00723449"/>
    <w:rsid w:val="0072739C"/>
    <w:rsid w:val="00727AFF"/>
    <w:rsid w:val="00733F79"/>
    <w:rsid w:val="007406D1"/>
    <w:rsid w:val="0074148C"/>
    <w:rsid w:val="007414D5"/>
    <w:rsid w:val="0075061E"/>
    <w:rsid w:val="00752093"/>
    <w:rsid w:val="00752754"/>
    <w:rsid w:val="0076113A"/>
    <w:rsid w:val="00761F5F"/>
    <w:rsid w:val="00762D48"/>
    <w:rsid w:val="00771EAB"/>
    <w:rsid w:val="007724B4"/>
    <w:rsid w:val="00781D75"/>
    <w:rsid w:val="00782037"/>
    <w:rsid w:val="00787511"/>
    <w:rsid w:val="00791685"/>
    <w:rsid w:val="0079252E"/>
    <w:rsid w:val="00792D73"/>
    <w:rsid w:val="007932E9"/>
    <w:rsid w:val="007933F8"/>
    <w:rsid w:val="007957CA"/>
    <w:rsid w:val="0079687A"/>
    <w:rsid w:val="00797BB9"/>
    <w:rsid w:val="007A2FE4"/>
    <w:rsid w:val="007A76CA"/>
    <w:rsid w:val="007B1092"/>
    <w:rsid w:val="007B19F3"/>
    <w:rsid w:val="007B1D3E"/>
    <w:rsid w:val="007B2492"/>
    <w:rsid w:val="007B3F5C"/>
    <w:rsid w:val="007B7DC2"/>
    <w:rsid w:val="007C09C5"/>
    <w:rsid w:val="007C1ACD"/>
    <w:rsid w:val="007C5754"/>
    <w:rsid w:val="007E35C1"/>
    <w:rsid w:val="007E4AAD"/>
    <w:rsid w:val="007E526F"/>
    <w:rsid w:val="007F7CDA"/>
    <w:rsid w:val="00801D8C"/>
    <w:rsid w:val="0080533A"/>
    <w:rsid w:val="008123FF"/>
    <w:rsid w:val="00812D1B"/>
    <w:rsid w:val="0081480B"/>
    <w:rsid w:val="0081676B"/>
    <w:rsid w:val="00823CFC"/>
    <w:rsid w:val="008338D9"/>
    <w:rsid w:val="00860A98"/>
    <w:rsid w:val="00862BE6"/>
    <w:rsid w:val="0086636D"/>
    <w:rsid w:val="008731C2"/>
    <w:rsid w:val="00875A1F"/>
    <w:rsid w:val="008835CE"/>
    <w:rsid w:val="008838C8"/>
    <w:rsid w:val="00893E3C"/>
    <w:rsid w:val="008A4DED"/>
    <w:rsid w:val="008A563C"/>
    <w:rsid w:val="008A6098"/>
    <w:rsid w:val="008B5C61"/>
    <w:rsid w:val="008C016E"/>
    <w:rsid w:val="008D0BDD"/>
    <w:rsid w:val="008D27E0"/>
    <w:rsid w:val="008D6062"/>
    <w:rsid w:val="008E133A"/>
    <w:rsid w:val="008F244A"/>
    <w:rsid w:val="008F69A2"/>
    <w:rsid w:val="00905D1D"/>
    <w:rsid w:val="00911129"/>
    <w:rsid w:val="00917707"/>
    <w:rsid w:val="0091771A"/>
    <w:rsid w:val="00922392"/>
    <w:rsid w:val="00923382"/>
    <w:rsid w:val="009304CC"/>
    <w:rsid w:val="00930750"/>
    <w:rsid w:val="009336BD"/>
    <w:rsid w:val="00943CFF"/>
    <w:rsid w:val="009470F2"/>
    <w:rsid w:val="0096016B"/>
    <w:rsid w:val="00960777"/>
    <w:rsid w:val="00960FAF"/>
    <w:rsid w:val="00961828"/>
    <w:rsid w:val="009623A9"/>
    <w:rsid w:val="00963E52"/>
    <w:rsid w:val="009652F2"/>
    <w:rsid w:val="00965EC9"/>
    <w:rsid w:val="00972662"/>
    <w:rsid w:val="00972741"/>
    <w:rsid w:val="00977044"/>
    <w:rsid w:val="00977895"/>
    <w:rsid w:val="00986278"/>
    <w:rsid w:val="00986607"/>
    <w:rsid w:val="00993B18"/>
    <w:rsid w:val="009942FA"/>
    <w:rsid w:val="009A28F2"/>
    <w:rsid w:val="009A679A"/>
    <w:rsid w:val="009C07DB"/>
    <w:rsid w:val="009C68A4"/>
    <w:rsid w:val="009E5972"/>
    <w:rsid w:val="009F2AEB"/>
    <w:rsid w:val="00A20DB6"/>
    <w:rsid w:val="00A256DB"/>
    <w:rsid w:val="00A263A3"/>
    <w:rsid w:val="00A2732E"/>
    <w:rsid w:val="00A31498"/>
    <w:rsid w:val="00A32093"/>
    <w:rsid w:val="00A32FA5"/>
    <w:rsid w:val="00A34B90"/>
    <w:rsid w:val="00A3582F"/>
    <w:rsid w:val="00A4003E"/>
    <w:rsid w:val="00A4556E"/>
    <w:rsid w:val="00A47FB7"/>
    <w:rsid w:val="00A50480"/>
    <w:rsid w:val="00A53B85"/>
    <w:rsid w:val="00A67E69"/>
    <w:rsid w:val="00A77B1C"/>
    <w:rsid w:val="00A83CCB"/>
    <w:rsid w:val="00A85008"/>
    <w:rsid w:val="00A948B8"/>
    <w:rsid w:val="00AA02BE"/>
    <w:rsid w:val="00AB0C99"/>
    <w:rsid w:val="00AB28DE"/>
    <w:rsid w:val="00AB425A"/>
    <w:rsid w:val="00AB7D8E"/>
    <w:rsid w:val="00AC3391"/>
    <w:rsid w:val="00AC604B"/>
    <w:rsid w:val="00AD64D6"/>
    <w:rsid w:val="00AE130A"/>
    <w:rsid w:val="00AE1EF1"/>
    <w:rsid w:val="00AE5333"/>
    <w:rsid w:val="00AE6D80"/>
    <w:rsid w:val="00AF0F10"/>
    <w:rsid w:val="00AF6709"/>
    <w:rsid w:val="00B02CB9"/>
    <w:rsid w:val="00B02EB8"/>
    <w:rsid w:val="00B04994"/>
    <w:rsid w:val="00B07DA8"/>
    <w:rsid w:val="00B11EC0"/>
    <w:rsid w:val="00B24529"/>
    <w:rsid w:val="00B27245"/>
    <w:rsid w:val="00B272C2"/>
    <w:rsid w:val="00B35F2F"/>
    <w:rsid w:val="00B36CFF"/>
    <w:rsid w:val="00B576F6"/>
    <w:rsid w:val="00B62021"/>
    <w:rsid w:val="00B6353F"/>
    <w:rsid w:val="00B65647"/>
    <w:rsid w:val="00B67A85"/>
    <w:rsid w:val="00B70B62"/>
    <w:rsid w:val="00B71443"/>
    <w:rsid w:val="00B7739F"/>
    <w:rsid w:val="00B80BFA"/>
    <w:rsid w:val="00B91DA5"/>
    <w:rsid w:val="00B929DC"/>
    <w:rsid w:val="00BA19AD"/>
    <w:rsid w:val="00BA4A80"/>
    <w:rsid w:val="00BB455E"/>
    <w:rsid w:val="00BC3789"/>
    <w:rsid w:val="00BD262E"/>
    <w:rsid w:val="00BD5DFB"/>
    <w:rsid w:val="00BE10F7"/>
    <w:rsid w:val="00BE2353"/>
    <w:rsid w:val="00BF110E"/>
    <w:rsid w:val="00BF11A4"/>
    <w:rsid w:val="00BF3A2B"/>
    <w:rsid w:val="00C00526"/>
    <w:rsid w:val="00C0106A"/>
    <w:rsid w:val="00C026B8"/>
    <w:rsid w:val="00C0363C"/>
    <w:rsid w:val="00C0737B"/>
    <w:rsid w:val="00C1567C"/>
    <w:rsid w:val="00C165F3"/>
    <w:rsid w:val="00C2126A"/>
    <w:rsid w:val="00C3437B"/>
    <w:rsid w:val="00C36B0F"/>
    <w:rsid w:val="00C41924"/>
    <w:rsid w:val="00C42DE6"/>
    <w:rsid w:val="00C43DDC"/>
    <w:rsid w:val="00C45A55"/>
    <w:rsid w:val="00C50764"/>
    <w:rsid w:val="00C51107"/>
    <w:rsid w:val="00C522DE"/>
    <w:rsid w:val="00C5739A"/>
    <w:rsid w:val="00C70449"/>
    <w:rsid w:val="00CA1C44"/>
    <w:rsid w:val="00CA2687"/>
    <w:rsid w:val="00CB486B"/>
    <w:rsid w:val="00CC0FCA"/>
    <w:rsid w:val="00CC56D8"/>
    <w:rsid w:val="00CC5767"/>
    <w:rsid w:val="00CC7EBC"/>
    <w:rsid w:val="00CE217D"/>
    <w:rsid w:val="00CE4E63"/>
    <w:rsid w:val="00CE7472"/>
    <w:rsid w:val="00CE7F62"/>
    <w:rsid w:val="00CF4979"/>
    <w:rsid w:val="00CF517A"/>
    <w:rsid w:val="00D1262C"/>
    <w:rsid w:val="00D1608F"/>
    <w:rsid w:val="00D16243"/>
    <w:rsid w:val="00D204A0"/>
    <w:rsid w:val="00D21A33"/>
    <w:rsid w:val="00D21FB2"/>
    <w:rsid w:val="00D25073"/>
    <w:rsid w:val="00D27176"/>
    <w:rsid w:val="00D2750F"/>
    <w:rsid w:val="00D31181"/>
    <w:rsid w:val="00D36BC8"/>
    <w:rsid w:val="00D40117"/>
    <w:rsid w:val="00D448EF"/>
    <w:rsid w:val="00D4528B"/>
    <w:rsid w:val="00D5289D"/>
    <w:rsid w:val="00D552D4"/>
    <w:rsid w:val="00D60E01"/>
    <w:rsid w:val="00D63A1A"/>
    <w:rsid w:val="00D743AC"/>
    <w:rsid w:val="00D761D8"/>
    <w:rsid w:val="00D80731"/>
    <w:rsid w:val="00D81A8F"/>
    <w:rsid w:val="00D8481F"/>
    <w:rsid w:val="00D84A28"/>
    <w:rsid w:val="00D85FBE"/>
    <w:rsid w:val="00D90B99"/>
    <w:rsid w:val="00D977A0"/>
    <w:rsid w:val="00DA2862"/>
    <w:rsid w:val="00DA3871"/>
    <w:rsid w:val="00DA77BC"/>
    <w:rsid w:val="00DB0EF9"/>
    <w:rsid w:val="00DB3AF7"/>
    <w:rsid w:val="00DB3CC6"/>
    <w:rsid w:val="00DB4A52"/>
    <w:rsid w:val="00DC6B8C"/>
    <w:rsid w:val="00DD35EF"/>
    <w:rsid w:val="00DD56BD"/>
    <w:rsid w:val="00DD75D4"/>
    <w:rsid w:val="00DD79DE"/>
    <w:rsid w:val="00DE2C10"/>
    <w:rsid w:val="00DE6445"/>
    <w:rsid w:val="00DF1191"/>
    <w:rsid w:val="00DF4F83"/>
    <w:rsid w:val="00E047F1"/>
    <w:rsid w:val="00E05D4F"/>
    <w:rsid w:val="00E0777D"/>
    <w:rsid w:val="00E26545"/>
    <w:rsid w:val="00E303C6"/>
    <w:rsid w:val="00E3071F"/>
    <w:rsid w:val="00E329EE"/>
    <w:rsid w:val="00E35EE5"/>
    <w:rsid w:val="00E376B6"/>
    <w:rsid w:val="00E541BE"/>
    <w:rsid w:val="00E555DD"/>
    <w:rsid w:val="00E603DF"/>
    <w:rsid w:val="00E60784"/>
    <w:rsid w:val="00E64C69"/>
    <w:rsid w:val="00E81D41"/>
    <w:rsid w:val="00E854AE"/>
    <w:rsid w:val="00E86ACE"/>
    <w:rsid w:val="00E95D4C"/>
    <w:rsid w:val="00EA37CD"/>
    <w:rsid w:val="00EB3EB5"/>
    <w:rsid w:val="00EB446E"/>
    <w:rsid w:val="00EB6102"/>
    <w:rsid w:val="00EC0854"/>
    <w:rsid w:val="00EC19B8"/>
    <w:rsid w:val="00ED2DEE"/>
    <w:rsid w:val="00ED54E1"/>
    <w:rsid w:val="00EE1EBA"/>
    <w:rsid w:val="00EE2878"/>
    <w:rsid w:val="00EE54E8"/>
    <w:rsid w:val="00EE6C51"/>
    <w:rsid w:val="00EE7CFE"/>
    <w:rsid w:val="00EF124B"/>
    <w:rsid w:val="00EF408D"/>
    <w:rsid w:val="00EF56FC"/>
    <w:rsid w:val="00EF6917"/>
    <w:rsid w:val="00F023B8"/>
    <w:rsid w:val="00F04709"/>
    <w:rsid w:val="00F075E7"/>
    <w:rsid w:val="00F11AA8"/>
    <w:rsid w:val="00F13C0D"/>
    <w:rsid w:val="00F22B7C"/>
    <w:rsid w:val="00F40D04"/>
    <w:rsid w:val="00F4666F"/>
    <w:rsid w:val="00F51AE6"/>
    <w:rsid w:val="00F5261D"/>
    <w:rsid w:val="00F60838"/>
    <w:rsid w:val="00F63D36"/>
    <w:rsid w:val="00F65F72"/>
    <w:rsid w:val="00F66D9D"/>
    <w:rsid w:val="00F679C6"/>
    <w:rsid w:val="00F7003C"/>
    <w:rsid w:val="00F71515"/>
    <w:rsid w:val="00F87CA1"/>
    <w:rsid w:val="00F96195"/>
    <w:rsid w:val="00F967C3"/>
    <w:rsid w:val="00FA2E2E"/>
    <w:rsid w:val="00FB0FE8"/>
    <w:rsid w:val="00FD0B78"/>
    <w:rsid w:val="00FE7596"/>
    <w:rsid w:val="00FF000A"/>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7DBAC-8B5D-43E0-8AE3-E376D322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19E"/>
    <w:pPr>
      <w:spacing w:after="60" w:line="276" w:lineRule="auto"/>
    </w:pPr>
    <w:rPr>
      <w:sz w:val="22"/>
      <w:szCs w:val="22"/>
      <w:lang w:eastAsia="en-US"/>
    </w:rPr>
  </w:style>
  <w:style w:type="paragraph" w:styleId="Heading1">
    <w:name w:val="heading 1"/>
    <w:basedOn w:val="Normal"/>
    <w:next w:val="Normal"/>
    <w:link w:val="Heading1Char"/>
    <w:autoRedefine/>
    <w:uiPriority w:val="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68"/>
    <w:rPr>
      <w:rFonts w:ascii="Times New Roman" w:eastAsia="Times New Roman" w:hAnsi="Times New Roman"/>
      <w:b/>
      <w:bCs/>
      <w:color w:val="C00000"/>
      <w:sz w:val="28"/>
      <w:szCs w:val="28"/>
      <w:shd w:val="clear" w:color="auto" w:fill="D9D9D9"/>
      <w:lang w:val="en-US" w:eastAsia="en-US"/>
    </w:rPr>
  </w:style>
  <w:style w:type="paragraph" w:styleId="ListParagraph">
    <w:name w:val="List Paragraph"/>
    <w:basedOn w:val="Normal"/>
    <w:next w:val="Normal"/>
    <w:link w:val="ListParagraphChar"/>
    <w:autoRedefine/>
    <w:uiPriority w:val="34"/>
    <w:qFormat/>
    <w:rsid w:val="00F023B8"/>
    <w:pPr>
      <w:numPr>
        <w:numId w:val="25"/>
      </w:numPr>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pPr>
    <w:rPr>
      <w:lang w:val="en-US"/>
    </w:rPr>
  </w:style>
  <w:style w:type="paragraph" w:customStyle="1" w:styleId="PB0">
    <w:name w:val="PB0"/>
    <w:basedOn w:val="Normal"/>
    <w:link w:val="PB0Char"/>
    <w:autoRedefine/>
    <w:qFormat/>
    <w:rsid w:val="00FF6926"/>
    <w:pPr>
      <w:ind w:left="284"/>
      <w:jc w:val="both"/>
    </w:pPr>
  </w:style>
  <w:style w:type="character" w:customStyle="1" w:styleId="ListParagraphChar">
    <w:name w:val="List Paragraph Char"/>
    <w:basedOn w:val="DefaultParagraphFont"/>
    <w:link w:val="ListParagraph"/>
    <w:uiPriority w:val="34"/>
    <w:rsid w:val="00F023B8"/>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lang w:val="en-US" w:eastAsia="en-US"/>
    </w:rPr>
  </w:style>
  <w:style w:type="paragraph" w:customStyle="1" w:styleId="HeadingLv1">
    <w:name w:val="Heading Lv1"/>
    <w:basedOn w:val="Normal"/>
    <w:autoRedefine/>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pPr>
      <w:widowControl/>
      <w:autoSpaceDE w:val="0"/>
      <w:autoSpaceDN w:val="0"/>
      <w:spacing w:before="120" w:after="120" w:line="240" w:lineRule="atLeast"/>
    </w:pPr>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semiHidden/>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semiHidden/>
    <w:rsid w:val="00DA3871"/>
    <w:rPr>
      <w:sz w:val="22"/>
      <w:szCs w:val="22"/>
      <w:lang w:eastAsia="en-US"/>
    </w:rPr>
  </w:style>
  <w:style w:type="character" w:styleId="PageNumber">
    <w:name w:val="page number"/>
    <w:basedOn w:val="DefaultParagraphFont"/>
    <w:semiHidden/>
    <w:rsid w:val="00DA3871"/>
  </w:style>
  <w:style w:type="paragraph" w:styleId="DocumentMap">
    <w:name w:val="Document Map"/>
    <w:basedOn w:val="Normal"/>
    <w:link w:val="DocumentMapChar"/>
    <w:uiPriority w:val="99"/>
    <w:semiHidden/>
    <w:unhideWhenUsed/>
    <w:rsid w:val="00096D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6D6C"/>
    <w:rPr>
      <w:rFonts w:ascii="Tahoma" w:hAnsi="Tahoma" w:cs="Tahoma"/>
      <w:sz w:val="16"/>
      <w:szCs w:val="16"/>
      <w:lang w:eastAsia="en-US"/>
    </w:rPr>
  </w:style>
  <w:style w:type="paragraph" w:styleId="HTMLPreformatted">
    <w:name w:val="HTML Preformatted"/>
    <w:basedOn w:val="Normal"/>
    <w:link w:val="HTMLPreformattedChar"/>
    <w:uiPriority w:val="99"/>
    <w:semiHidden/>
    <w:unhideWhenUsed/>
    <w:rsid w:val="00104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4EEE"/>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86450">
      <w:bodyDiv w:val="1"/>
      <w:marLeft w:val="0"/>
      <w:marRight w:val="0"/>
      <w:marTop w:val="0"/>
      <w:marBottom w:val="0"/>
      <w:divBdr>
        <w:top w:val="none" w:sz="0" w:space="0" w:color="auto"/>
        <w:left w:val="none" w:sz="0" w:space="0" w:color="auto"/>
        <w:bottom w:val="none" w:sz="0" w:space="0" w:color="auto"/>
        <w:right w:val="none" w:sz="0" w:space="0" w:color="auto"/>
      </w:divBdr>
    </w:div>
    <w:div w:id="928080807">
      <w:bodyDiv w:val="1"/>
      <w:marLeft w:val="0"/>
      <w:marRight w:val="0"/>
      <w:marTop w:val="0"/>
      <w:marBottom w:val="0"/>
      <w:divBdr>
        <w:top w:val="none" w:sz="0" w:space="0" w:color="auto"/>
        <w:left w:val="none" w:sz="0" w:space="0" w:color="auto"/>
        <w:bottom w:val="none" w:sz="0" w:space="0" w:color="auto"/>
        <w:right w:val="none" w:sz="0" w:space="0" w:color="auto"/>
      </w:divBdr>
    </w:div>
    <w:div w:id="989212944">
      <w:bodyDiv w:val="1"/>
      <w:marLeft w:val="0"/>
      <w:marRight w:val="0"/>
      <w:marTop w:val="0"/>
      <w:marBottom w:val="0"/>
      <w:divBdr>
        <w:top w:val="none" w:sz="0" w:space="0" w:color="auto"/>
        <w:left w:val="none" w:sz="0" w:space="0" w:color="auto"/>
        <w:bottom w:val="none" w:sz="0" w:space="0" w:color="auto"/>
        <w:right w:val="none" w:sz="0" w:space="0" w:color="auto"/>
      </w:divBdr>
    </w:div>
    <w:div w:id="1050879540">
      <w:bodyDiv w:val="1"/>
      <w:marLeft w:val="0"/>
      <w:marRight w:val="0"/>
      <w:marTop w:val="0"/>
      <w:marBottom w:val="0"/>
      <w:divBdr>
        <w:top w:val="none" w:sz="0" w:space="0" w:color="auto"/>
        <w:left w:val="none" w:sz="0" w:space="0" w:color="auto"/>
        <w:bottom w:val="none" w:sz="0" w:space="0" w:color="auto"/>
        <w:right w:val="none" w:sz="0" w:space="0" w:color="auto"/>
      </w:divBdr>
    </w:div>
    <w:div w:id="1729374752">
      <w:bodyDiv w:val="1"/>
      <w:marLeft w:val="0"/>
      <w:marRight w:val="0"/>
      <w:marTop w:val="0"/>
      <w:marBottom w:val="0"/>
      <w:divBdr>
        <w:top w:val="none" w:sz="0" w:space="0" w:color="auto"/>
        <w:left w:val="none" w:sz="0" w:space="0" w:color="auto"/>
        <w:bottom w:val="none" w:sz="0" w:space="0" w:color="auto"/>
        <w:right w:val="none" w:sz="0" w:space="0" w:color="auto"/>
      </w:divBdr>
    </w:div>
    <w:div w:id="1776291773">
      <w:bodyDiv w:val="1"/>
      <w:marLeft w:val="0"/>
      <w:marRight w:val="0"/>
      <w:marTop w:val="0"/>
      <w:marBottom w:val="0"/>
      <w:divBdr>
        <w:top w:val="none" w:sz="0" w:space="0" w:color="auto"/>
        <w:left w:val="none" w:sz="0" w:space="0" w:color="auto"/>
        <w:bottom w:val="none" w:sz="0" w:space="0" w:color="auto"/>
        <w:right w:val="none" w:sz="0" w:space="0" w:color="auto"/>
      </w:divBdr>
    </w:div>
    <w:div w:id="187330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837FE-CEDB-4756-9439-6636CA1E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Syllabus</Template>
  <TotalTime>926</TotalTime>
  <Pages>1</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Links>
    <vt:vector size="66" baseType="variant">
      <vt:variant>
        <vt:i4>1114167</vt:i4>
      </vt:variant>
      <vt:variant>
        <vt:i4>62</vt:i4>
      </vt:variant>
      <vt:variant>
        <vt:i4>0</vt:i4>
      </vt:variant>
      <vt:variant>
        <vt:i4>5</vt:i4>
      </vt:variant>
      <vt:variant>
        <vt:lpwstr/>
      </vt:variant>
      <vt:variant>
        <vt:lpwstr>_Toc274571658</vt:lpwstr>
      </vt:variant>
      <vt:variant>
        <vt:i4>1114167</vt:i4>
      </vt:variant>
      <vt:variant>
        <vt:i4>56</vt:i4>
      </vt:variant>
      <vt:variant>
        <vt:i4>0</vt:i4>
      </vt:variant>
      <vt:variant>
        <vt:i4>5</vt:i4>
      </vt:variant>
      <vt:variant>
        <vt:lpwstr/>
      </vt:variant>
      <vt:variant>
        <vt:lpwstr>_Toc274571657</vt:lpwstr>
      </vt:variant>
      <vt:variant>
        <vt:i4>1114167</vt:i4>
      </vt:variant>
      <vt:variant>
        <vt:i4>50</vt:i4>
      </vt:variant>
      <vt:variant>
        <vt:i4>0</vt:i4>
      </vt:variant>
      <vt:variant>
        <vt:i4>5</vt:i4>
      </vt:variant>
      <vt:variant>
        <vt:lpwstr/>
      </vt:variant>
      <vt:variant>
        <vt:lpwstr>_Toc274571656</vt:lpwstr>
      </vt:variant>
      <vt:variant>
        <vt:i4>1114167</vt:i4>
      </vt:variant>
      <vt:variant>
        <vt:i4>44</vt:i4>
      </vt:variant>
      <vt:variant>
        <vt:i4>0</vt:i4>
      </vt:variant>
      <vt:variant>
        <vt:i4>5</vt:i4>
      </vt:variant>
      <vt:variant>
        <vt:lpwstr/>
      </vt:variant>
      <vt:variant>
        <vt:lpwstr>_Toc274571655</vt:lpwstr>
      </vt:variant>
      <vt:variant>
        <vt:i4>1114167</vt:i4>
      </vt:variant>
      <vt:variant>
        <vt:i4>38</vt:i4>
      </vt:variant>
      <vt:variant>
        <vt:i4>0</vt:i4>
      </vt:variant>
      <vt:variant>
        <vt:i4>5</vt:i4>
      </vt:variant>
      <vt:variant>
        <vt:lpwstr/>
      </vt:variant>
      <vt:variant>
        <vt:lpwstr>_Toc274571654</vt:lpwstr>
      </vt:variant>
      <vt:variant>
        <vt:i4>1114167</vt:i4>
      </vt:variant>
      <vt:variant>
        <vt:i4>32</vt:i4>
      </vt:variant>
      <vt:variant>
        <vt:i4>0</vt:i4>
      </vt:variant>
      <vt:variant>
        <vt:i4>5</vt:i4>
      </vt:variant>
      <vt:variant>
        <vt:lpwstr/>
      </vt:variant>
      <vt:variant>
        <vt:lpwstr>_Toc274571653</vt:lpwstr>
      </vt:variant>
      <vt:variant>
        <vt:i4>1114167</vt:i4>
      </vt:variant>
      <vt:variant>
        <vt:i4>26</vt:i4>
      </vt:variant>
      <vt:variant>
        <vt:i4>0</vt:i4>
      </vt:variant>
      <vt:variant>
        <vt:i4>5</vt:i4>
      </vt:variant>
      <vt:variant>
        <vt:lpwstr/>
      </vt:variant>
      <vt:variant>
        <vt:lpwstr>_Toc274571652</vt:lpwstr>
      </vt:variant>
      <vt:variant>
        <vt:i4>1114167</vt:i4>
      </vt:variant>
      <vt:variant>
        <vt:i4>20</vt:i4>
      </vt:variant>
      <vt:variant>
        <vt:i4>0</vt:i4>
      </vt:variant>
      <vt:variant>
        <vt:i4>5</vt:i4>
      </vt:variant>
      <vt:variant>
        <vt:lpwstr/>
      </vt:variant>
      <vt:variant>
        <vt:lpwstr>_Toc274571651</vt:lpwstr>
      </vt:variant>
      <vt:variant>
        <vt:i4>1114167</vt:i4>
      </vt:variant>
      <vt:variant>
        <vt:i4>14</vt:i4>
      </vt:variant>
      <vt:variant>
        <vt:i4>0</vt:i4>
      </vt:variant>
      <vt:variant>
        <vt:i4>5</vt:i4>
      </vt:variant>
      <vt:variant>
        <vt:lpwstr/>
      </vt:variant>
      <vt:variant>
        <vt:lpwstr>_Toc274571650</vt:lpwstr>
      </vt:variant>
      <vt:variant>
        <vt:i4>1048631</vt:i4>
      </vt:variant>
      <vt:variant>
        <vt:i4>8</vt:i4>
      </vt:variant>
      <vt:variant>
        <vt:i4>0</vt:i4>
      </vt:variant>
      <vt:variant>
        <vt:i4>5</vt:i4>
      </vt:variant>
      <vt:variant>
        <vt:lpwstr/>
      </vt:variant>
      <vt:variant>
        <vt:lpwstr>_Toc274571649</vt:lpwstr>
      </vt:variant>
      <vt:variant>
        <vt:i4>1048631</vt:i4>
      </vt:variant>
      <vt:variant>
        <vt:i4>2</vt:i4>
      </vt:variant>
      <vt:variant>
        <vt:i4>0</vt:i4>
      </vt:variant>
      <vt:variant>
        <vt:i4>5</vt:i4>
      </vt:variant>
      <vt:variant>
        <vt:lpwstr/>
      </vt:variant>
      <vt:variant>
        <vt:lpwstr>_Toc274571648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Nguyen Hoang Nam - NamNH74 (FA.G0)</cp:lastModifiedBy>
  <cp:revision>172</cp:revision>
  <dcterms:created xsi:type="dcterms:W3CDTF">2013-05-13T01:47:00Z</dcterms:created>
  <dcterms:modified xsi:type="dcterms:W3CDTF">2018-11-08T10:04:00Z</dcterms:modified>
</cp:coreProperties>
</file>